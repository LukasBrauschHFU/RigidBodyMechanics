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B7571" w14:textId="3041518E" w:rsidR="00495510" w:rsidRPr="004C3FAE" w:rsidRDefault="00495510" w:rsidP="00BC70D7">
      <w:pPr>
        <w:sectPr w:rsidR="00495510" w:rsidRPr="004C3FAE" w:rsidSect="00C3586C">
          <w:headerReference w:type="even" r:id="rId8"/>
          <w:headerReference w:type="default" r:id="rId9"/>
          <w:pgSz w:w="11906" w:h="16838" w:code="9"/>
          <w:pgMar w:top="1701" w:right="1418" w:bottom="1134" w:left="1418" w:header="709" w:footer="709" w:gutter="0"/>
          <w:cols w:space="708"/>
          <w:docGrid w:linePitch="360"/>
        </w:sectPr>
      </w:pPr>
    </w:p>
    <w:p w14:paraId="641B15EA" w14:textId="77777777" w:rsidR="00257971" w:rsidRDefault="00257971" w:rsidP="00257971">
      <w:pPr>
        <w:pStyle w:val="berschrift1"/>
      </w:pPr>
      <w:bookmarkStart w:id="0" w:name="_Toc64112633"/>
      <w:r w:rsidRPr="00A06D4B">
        <w:lastRenderedPageBreak/>
        <w:t>Spiel</w:t>
      </w:r>
      <w:r w:rsidR="00D62BCA" w:rsidRPr="00A06D4B">
        <w:t>e auf Basis der Simulation</w:t>
      </w:r>
      <w:bookmarkEnd w:id="0"/>
    </w:p>
    <w:p w14:paraId="01076F8E" w14:textId="1517131A" w:rsidR="00F63AF5" w:rsidRDefault="006C7211" w:rsidP="006C7211">
      <w:r>
        <w:t>Um die Funktionen der Simulationen besser zur Schau stellen zu können, haben wir einige interaktive Spiele auf deren Basis erschaffen. Zu diesen zählen</w:t>
      </w:r>
      <w:r w:rsidR="00F369D7">
        <w:t xml:space="preserve"> unter anderem</w:t>
      </w:r>
      <w:r>
        <w:t xml:space="preserve"> Pong, Brick Breaker und eine Variante von Angry Birds.</w:t>
      </w:r>
      <w:r w:rsidR="00D67146">
        <w:t xml:space="preserve"> Bei unserer Version von Pong bekommt ein Ball durch das Abprallen an Wänden einen neuen Geschwindigkeitsvektor in eine andere Richtung. Ziel ist es hierbei, dass der Spieler den Ball mithilfe einer beweglichen Plattform daran hindert, unter das Spielfeld zu fallen. Ähnlich verhält es sich bei Brick Breaker, nur das hier zusätzlich einige verschiedenförmige Objekte platziert wurden, in deren Richtung der Spieler den Ball durch das Abprallen lenken soll. Bei Angry Birds</w:t>
      </w:r>
      <w:r w:rsidR="00D02728">
        <w:t xml:space="preserve"> hingegen kann der Spieler ein kleines </w:t>
      </w:r>
      <w:r w:rsidR="007E4EF9">
        <w:t>Viereck</w:t>
      </w:r>
      <w:r w:rsidR="00D02728">
        <w:t xml:space="preserve"> mithilfe einiger Knöpfe </w:t>
      </w:r>
      <w:r w:rsidR="007E4EF9">
        <w:t xml:space="preserve">für eine gewisse Distanz </w:t>
      </w:r>
      <w:r w:rsidR="00D02728">
        <w:t xml:space="preserve">sowohl nach links als auch nach unten </w:t>
      </w:r>
      <w:r w:rsidR="007E4EF9">
        <w:t>b</w:t>
      </w:r>
      <w:r w:rsidR="00D02728">
        <w:t>ewegen</w:t>
      </w:r>
      <w:r w:rsidR="007E4EF9">
        <w:t>. Hierbei ist zu beachten, dass aus der Auslenkung an diese neue Position ein Vektor berechnet wird, welcher beeinflusst</w:t>
      </w:r>
      <w:r w:rsidR="009D36ED">
        <w:t>,</w:t>
      </w:r>
      <w:r w:rsidR="007E4EF9">
        <w:t xml:space="preserve"> in welche Richtung bzw. wie schnell das Viereck nach einem Druck auf den G Knopf geschossen wird. Ziel ist es hier, ein kleines Dreieck zu treffen. </w:t>
      </w:r>
      <w:r w:rsidR="00D67146">
        <w:t xml:space="preserve"> </w:t>
      </w:r>
    </w:p>
    <w:p w14:paraId="16348DE6" w14:textId="7AB4B16C" w:rsidR="00836105" w:rsidRDefault="009B192B" w:rsidP="006C7211">
      <w:r>
        <w:t>Für diese Spiele werden</w:t>
      </w:r>
      <w:r w:rsidR="00F369D7">
        <w:t xml:space="preserve"> zunächst einige Parameter wie zum Beispiel Schwerkraft, oder Reibung festgelegt, welche die Simulationen innerhalb des Spieles beeinflussen. Zusätzlich können verschiedene Körper, beispielsweise Quadrate oder Polygone</w:t>
      </w:r>
      <w:r w:rsidR="00836105">
        <w:t xml:space="preserve"> in der Simulationsszene platziert werden. Diese besitzen verschiedene manipulierbare Parameter wie Größe, Anfangsgeschwindigkeit, Rotationen, Position sowie Länge und Breite. </w:t>
      </w:r>
    </w:p>
    <w:p w14:paraId="799B7946" w14:textId="282CA484" w:rsidR="001F641D" w:rsidRDefault="00836105" w:rsidP="006C7211">
      <w:r>
        <w:t xml:space="preserve">Die eigentliche </w:t>
      </w:r>
      <w:r w:rsidR="00D67146">
        <w:t>Spiellogik wird</w:t>
      </w:r>
      <w:r>
        <w:t xml:space="preserve"> in einer separaten Datei festgelegt</w:t>
      </w:r>
      <w:r w:rsidR="001F641D">
        <w:t>. Hierbei ist zu beachten, dass nur bereits im Vorhinein erstellte Objekte transformiert werden können und das</w:t>
      </w:r>
      <w:r w:rsidR="00E3493A">
        <w:t>s</w:t>
      </w:r>
      <w:r w:rsidR="001F641D">
        <w:t xml:space="preserve"> nur vorgegebene Parameter der Objekte modifiziert werden können. </w:t>
      </w:r>
    </w:p>
    <w:p w14:paraId="204A3F64" w14:textId="0853A252" w:rsidR="006C7211" w:rsidRPr="006C7211" w:rsidRDefault="00373698" w:rsidP="006C7211">
      <w:pPr>
        <w:sectPr w:rsidR="006C7211" w:rsidRPr="006C7211" w:rsidSect="00C3586C">
          <w:pgSz w:w="11906" w:h="16838" w:code="9"/>
          <w:pgMar w:top="1701" w:right="1418" w:bottom="1134" w:left="1418" w:header="709" w:footer="709" w:gutter="0"/>
          <w:cols w:space="708"/>
          <w:docGrid w:linePitch="360"/>
        </w:sectPr>
      </w:pPr>
      <w:r>
        <w:t>Bei</w:t>
      </w:r>
      <w:r w:rsidR="00A85EC2">
        <w:t xml:space="preserve"> </w:t>
      </w:r>
      <w:r w:rsidR="00061CCF">
        <w:t>B</w:t>
      </w:r>
      <w:r w:rsidR="00A85EC2">
        <w:t xml:space="preserve">edarf </w:t>
      </w:r>
      <w:r w:rsidR="005D37D7">
        <w:t>ist es möglich, bereits</w:t>
      </w:r>
      <w:r w:rsidR="00A85EC2">
        <w:t xml:space="preserve"> festgelegte Physolatorregeln oder Funktionen </w:t>
      </w:r>
      <w:r w:rsidR="005D37D7">
        <w:t>zu überschreiben</w:t>
      </w:r>
      <w:r w:rsidR="00A85EC2">
        <w:t>. Wenn zum Beispiel ein</w:t>
      </w:r>
      <w:r w:rsidR="007813E1">
        <w:t>e Score-Anzeige</w:t>
      </w:r>
      <w:r w:rsidR="00A85EC2">
        <w:t xml:space="preserve"> eingefügt werden soll, muss die </w:t>
      </w:r>
      <w:r w:rsidR="00DF58AD">
        <w:t xml:space="preserve">jeweils hierfür zuständige Methode (in diesem Fall die </w:t>
      </w:r>
      <w:r w:rsidR="00A85EC2">
        <w:t>draw()</w:t>
      </w:r>
      <w:r w:rsidR="003A3EB9">
        <w:t>-</w:t>
      </w:r>
      <w:r w:rsidR="00A85EC2">
        <w:t>Methode</w:t>
      </w:r>
      <w:r w:rsidR="00DF58AD">
        <w:t>)</w:t>
      </w:r>
      <w:r w:rsidR="00A85EC2">
        <w:t xml:space="preserve"> so verändert bzw. erweitert werden,  das diese</w:t>
      </w:r>
      <w:r w:rsidR="00DA039A">
        <w:t xml:space="preserve"> das neue Objekt erkennt und darstellen kan</w:t>
      </w:r>
      <w:r w:rsidR="00472699">
        <w:t>n</w:t>
      </w:r>
    </w:p>
    <w:p w14:paraId="1D88CE4F" w14:textId="72767F43" w:rsidR="00013A08" w:rsidRPr="00BD425F" w:rsidRDefault="00013A08" w:rsidP="00BD425F">
      <w:pPr>
        <w:rPr>
          <w:rFonts w:asciiTheme="majorHAnsi" w:eastAsiaTheme="majorEastAsia" w:hAnsiTheme="majorHAnsi" w:cstheme="majorBidi"/>
          <w:sz w:val="32"/>
          <w:szCs w:val="28"/>
        </w:rPr>
      </w:pPr>
    </w:p>
    <w:sectPr w:rsidR="00013A08" w:rsidRPr="00BD425F" w:rsidSect="00C3586C">
      <w:headerReference w:type="even" r:id="rId10"/>
      <w:headerReference w:type="first" r:id="rId11"/>
      <w:pgSz w:w="11906" w:h="16838" w:code="9"/>
      <w:pgMar w:top="170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73EA7F" w14:textId="77777777" w:rsidR="00E229EA" w:rsidRDefault="00E229EA" w:rsidP="00387FE8">
      <w:r>
        <w:separator/>
      </w:r>
    </w:p>
  </w:endnote>
  <w:endnote w:type="continuationSeparator" w:id="0">
    <w:p w14:paraId="08219863" w14:textId="77777777" w:rsidR="00E229EA" w:rsidRDefault="00E229EA" w:rsidP="00387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122C3" w14:textId="77777777" w:rsidR="00E229EA" w:rsidRDefault="00E229EA" w:rsidP="00387FE8">
      <w:r>
        <w:separator/>
      </w:r>
    </w:p>
  </w:footnote>
  <w:footnote w:type="continuationSeparator" w:id="0">
    <w:p w14:paraId="7953F439" w14:textId="77777777" w:rsidR="00E229EA" w:rsidRDefault="00E229EA" w:rsidP="00387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7F2FF" w14:textId="3751E7C1" w:rsidR="00836105" w:rsidRDefault="00836105" w:rsidP="006A5AFA">
    <w:pPr>
      <w:pStyle w:val="Kopfzeile"/>
      <w:pBdr>
        <w:bottom w:val="single" w:sz="8" w:space="1" w:color="auto"/>
      </w:pBdr>
    </w:pPr>
    <w:r>
      <w:fldChar w:fldCharType="begin"/>
    </w:r>
    <w:r>
      <w:instrText>PAGE   \* MERGEFORMAT</w:instrText>
    </w:r>
    <w:r>
      <w:fldChar w:fldCharType="separate"/>
    </w:r>
    <w:r>
      <w:rPr>
        <w:noProof/>
      </w:rPr>
      <w:t>6</w:t>
    </w:r>
    <w:r>
      <w:fldChar w:fldCharType="end"/>
    </w:r>
    <w:r>
      <w:ptab w:relativeTo="margin" w:alignment="center" w:leader="none"/>
    </w:r>
    <w:r>
      <w:ptab w:relativeTo="margin" w:alignment="right" w:leader="none"/>
    </w:r>
    <w:r w:rsidR="00E229EA">
      <w:fldChar w:fldCharType="begin"/>
    </w:r>
    <w:r w:rsidR="00E229EA">
      <w:instrText xml:space="preserve"> STYLEREF  "Überschrift 1" \n  \* MERGEFORMAT </w:instrText>
    </w:r>
    <w:r w:rsidR="00E229EA">
      <w:fldChar w:fldCharType="separate"/>
    </w:r>
    <w:r>
      <w:rPr>
        <w:noProof/>
      </w:rPr>
      <w:t>4</w:t>
    </w:r>
    <w:r w:rsidR="00E229EA">
      <w:rPr>
        <w:noProof/>
      </w:rPr>
      <w:fldChar w:fldCharType="end"/>
    </w:r>
    <w:r>
      <w:t xml:space="preserve"> </w:t>
    </w:r>
    <w:r w:rsidR="00E229EA">
      <w:fldChar w:fldCharType="begin"/>
    </w:r>
    <w:r w:rsidR="00E229EA">
      <w:instrText xml:space="preserve"> STYLEREF  "Überschrift 1"  \* MERGEFORMAT </w:instrText>
    </w:r>
    <w:r w:rsidR="00E229EA">
      <w:fldChar w:fldCharType="separate"/>
    </w:r>
    <w:r>
      <w:rPr>
        <w:noProof/>
      </w:rPr>
      <w:t>Ausblick</w:t>
    </w:r>
    <w:r w:rsidR="00E229EA">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017A9" w14:textId="1FF4FEF3" w:rsidR="00836105" w:rsidRDefault="00E229EA" w:rsidP="00872987">
    <w:pPr>
      <w:pStyle w:val="Kopfzeile"/>
      <w:pBdr>
        <w:bottom w:val="single" w:sz="8" w:space="0" w:color="auto"/>
      </w:pBdr>
    </w:pPr>
    <w:r>
      <w:fldChar w:fldCharType="begin"/>
    </w:r>
    <w:r>
      <w:instrText xml:space="preserve"> STYLEREF  "Überschrift 1"  \* MERGEFORMAT </w:instrText>
    </w:r>
    <w:r>
      <w:fldChar w:fldCharType="separate"/>
    </w:r>
    <w:r w:rsidR="008144A1">
      <w:rPr>
        <w:noProof/>
      </w:rPr>
      <w:t>Spiele auf Basis der Simulation</w:t>
    </w:r>
    <w:r>
      <w:rPr>
        <w:noProof/>
      </w:rPr>
      <w:fldChar w:fldCharType="end"/>
    </w:r>
    <w:r w:rsidR="00836105">
      <w:ptab w:relativeTo="margin" w:alignment="center" w:leader="none"/>
    </w:r>
    <w:r w:rsidR="00836105">
      <w:ptab w:relativeTo="margin" w:alignment="right" w:leader="none"/>
    </w:r>
    <w:r w:rsidR="00836105">
      <w:fldChar w:fldCharType="begin"/>
    </w:r>
    <w:r w:rsidR="00836105">
      <w:instrText>PAGE   \* MERGEFORMAT</w:instrText>
    </w:r>
    <w:r w:rsidR="00836105">
      <w:fldChar w:fldCharType="separate"/>
    </w:r>
    <w:r w:rsidR="00836105">
      <w:t>6</w:t>
    </w:r>
    <w:r w:rsidR="00836105">
      <w:fldChar w:fldCharType="end"/>
    </w:r>
  </w:p>
  <w:p w14:paraId="3D89F55C" w14:textId="4404A44E" w:rsidR="00836105" w:rsidRPr="00872987" w:rsidRDefault="00836105" w:rsidP="0087298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8E529" w14:textId="0B983082" w:rsidR="00836105" w:rsidRDefault="00836105" w:rsidP="006A5AFA">
    <w:pPr>
      <w:pStyle w:val="Kopfzeile"/>
      <w:pBdr>
        <w:bottom w:val="single" w:sz="8" w:space="1" w:color="auto"/>
      </w:pBdr>
    </w:pPr>
    <w:r>
      <w:fldChar w:fldCharType="begin"/>
    </w:r>
    <w:r>
      <w:instrText>PAGE   \* MERGEFORMAT</w:instrText>
    </w:r>
    <w:r>
      <w:fldChar w:fldCharType="separate"/>
    </w:r>
    <w:r>
      <w:rPr>
        <w:noProof/>
      </w:rPr>
      <w:t>18</w:t>
    </w:r>
    <w:r>
      <w:fldChar w:fldCharType="end"/>
    </w:r>
    <w:r>
      <w:ptab w:relativeTo="margin" w:alignment="center" w:leader="none"/>
    </w:r>
    <w:r>
      <w:ptab w:relativeTo="margin" w:alignment="right" w:leader="none"/>
    </w:r>
    <w:r w:rsidR="00E229EA">
      <w:fldChar w:fldCharType="begin"/>
    </w:r>
    <w:r w:rsidR="00E229EA">
      <w:instrText xml:space="preserve"> STYLEREF  "Überschrift 1" \n  \* MERGEFORMAT </w:instrText>
    </w:r>
    <w:r w:rsidR="00E229EA">
      <w:fldChar w:fldCharType="separate"/>
    </w:r>
    <w:r>
      <w:rPr>
        <w:noProof/>
      </w:rPr>
      <w:t>A</w:t>
    </w:r>
    <w:r w:rsidR="00E229EA">
      <w:rPr>
        <w:noProof/>
      </w:rPr>
      <w:fldChar w:fldCharType="end"/>
    </w:r>
    <w:r>
      <w:t xml:space="preserve"> </w:t>
    </w:r>
    <w:r w:rsidR="00E229EA">
      <w:fldChar w:fldCharType="begin"/>
    </w:r>
    <w:r w:rsidR="00E229EA">
      <w:instrText xml:space="preserve"> STYLEREF  "Überschrift 1"  \* MERGEFORMAT </w:instrText>
    </w:r>
    <w:r w:rsidR="00E229EA">
      <w:fldChar w:fldCharType="separate"/>
    </w:r>
    <w:r>
      <w:rPr>
        <w:noProof/>
      </w:rPr>
      <w:t>[Anhang]</w:t>
    </w:r>
    <w:r w:rsidR="00E229EA">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C5889" w14:textId="714C623F" w:rsidR="00836105" w:rsidRDefault="00E229EA" w:rsidP="00D9183C">
    <w:pPr>
      <w:pStyle w:val="Kopfzeile"/>
      <w:pBdr>
        <w:bottom w:val="single" w:sz="8" w:space="1" w:color="auto"/>
      </w:pBdr>
    </w:pPr>
    <w:r>
      <w:fldChar w:fldCharType="begin"/>
    </w:r>
    <w:r>
      <w:instrText xml:space="preserve"> STYLEREF  "Überschrift 1" \n  \* MERGEFORMAT </w:instrText>
    </w:r>
    <w:r>
      <w:fldChar w:fldCharType="separate"/>
    </w:r>
    <w:r w:rsidR="00472699">
      <w:rPr>
        <w:noProof/>
      </w:rPr>
      <w:t>1</w:t>
    </w:r>
    <w:r>
      <w:rPr>
        <w:noProof/>
      </w:rPr>
      <w:fldChar w:fldCharType="end"/>
    </w:r>
    <w:r w:rsidR="00836105">
      <w:t xml:space="preserve"> </w:t>
    </w:r>
    <w:r>
      <w:fldChar w:fldCharType="begin"/>
    </w:r>
    <w:r>
      <w:instrText xml:space="preserve"> STYLEREF  "Überschrift 1"  \* MERGEFORMAT </w:instrText>
    </w:r>
    <w:r>
      <w:fldChar w:fldCharType="separate"/>
    </w:r>
    <w:r w:rsidR="00472699">
      <w:rPr>
        <w:noProof/>
      </w:rPr>
      <w:t>Spiele auf Basis der Simulation</w:t>
    </w:r>
    <w:r>
      <w:rPr>
        <w:noProof/>
      </w:rPr>
      <w:fldChar w:fldCharType="end"/>
    </w:r>
    <w:r w:rsidR="00836105">
      <w:ptab w:relativeTo="margin" w:alignment="center" w:leader="none"/>
    </w:r>
    <w:r w:rsidR="00836105">
      <w:ptab w:relativeTo="margin" w:alignment="right" w:leader="none"/>
    </w:r>
    <w:r w:rsidR="00836105">
      <w:fldChar w:fldCharType="begin"/>
    </w:r>
    <w:r w:rsidR="00836105">
      <w:instrText>PAGE   \* MERGEFORMAT</w:instrText>
    </w:r>
    <w:r w:rsidR="00836105">
      <w:fldChar w:fldCharType="separate"/>
    </w:r>
    <w:r w:rsidR="00836105">
      <w:rPr>
        <w:noProof/>
      </w:rPr>
      <w:t>17</w:t>
    </w:r>
    <w:r w:rsidR="0083610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2766B"/>
    <w:multiLevelType w:val="multilevel"/>
    <w:tmpl w:val="EC54E5FE"/>
    <w:lvl w:ilvl="0">
      <w:start w:val="1"/>
      <w:numFmt w:val="upperLett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10D64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C777DF"/>
    <w:multiLevelType w:val="hybridMultilevel"/>
    <w:tmpl w:val="EE2492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3F028A"/>
    <w:multiLevelType w:val="hybridMultilevel"/>
    <w:tmpl w:val="64EC2F82"/>
    <w:lvl w:ilvl="0" w:tplc="711E2C50">
      <w:start w:val="5"/>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215FCF"/>
    <w:multiLevelType w:val="multilevel"/>
    <w:tmpl w:val="3C6C50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BF084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DBB0CFA"/>
    <w:multiLevelType w:val="multilevel"/>
    <w:tmpl w:val="9DA0AB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4B70931"/>
    <w:multiLevelType w:val="hybridMultilevel"/>
    <w:tmpl w:val="CE320F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B73578B"/>
    <w:multiLevelType w:val="hybridMultilevel"/>
    <w:tmpl w:val="1A7413CA"/>
    <w:lvl w:ilvl="0" w:tplc="A90E0DF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F53E2D"/>
    <w:multiLevelType w:val="multilevel"/>
    <w:tmpl w:val="4C4A0E9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6"/>
  </w:num>
  <w:num w:numId="3">
    <w:abstractNumId w:val="4"/>
  </w:num>
  <w:num w:numId="4">
    <w:abstractNumId w:val="0"/>
  </w:num>
  <w:num w:numId="5">
    <w:abstractNumId w:val="5"/>
  </w:num>
  <w:num w:numId="6">
    <w:abstractNumId w:val="1"/>
  </w:num>
  <w:num w:numId="7">
    <w:abstractNumId w:val="9"/>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D0"/>
    <w:rsid w:val="00003D1D"/>
    <w:rsid w:val="00006130"/>
    <w:rsid w:val="00007230"/>
    <w:rsid w:val="000110C1"/>
    <w:rsid w:val="0001269C"/>
    <w:rsid w:val="00012726"/>
    <w:rsid w:val="00012749"/>
    <w:rsid w:val="00012FE9"/>
    <w:rsid w:val="00013A08"/>
    <w:rsid w:val="000142D4"/>
    <w:rsid w:val="0001704D"/>
    <w:rsid w:val="000173D1"/>
    <w:rsid w:val="00021139"/>
    <w:rsid w:val="0002157F"/>
    <w:rsid w:val="00022E36"/>
    <w:rsid w:val="00023407"/>
    <w:rsid w:val="00023593"/>
    <w:rsid w:val="00023F04"/>
    <w:rsid w:val="0002461F"/>
    <w:rsid w:val="00024974"/>
    <w:rsid w:val="00024C96"/>
    <w:rsid w:val="00026FAE"/>
    <w:rsid w:val="00027A28"/>
    <w:rsid w:val="00030451"/>
    <w:rsid w:val="00033579"/>
    <w:rsid w:val="0003659D"/>
    <w:rsid w:val="00036BE8"/>
    <w:rsid w:val="000371AE"/>
    <w:rsid w:val="000375B1"/>
    <w:rsid w:val="00040A9A"/>
    <w:rsid w:val="00041651"/>
    <w:rsid w:val="000430CE"/>
    <w:rsid w:val="00045DC5"/>
    <w:rsid w:val="00046E76"/>
    <w:rsid w:val="00050130"/>
    <w:rsid w:val="00050878"/>
    <w:rsid w:val="00051377"/>
    <w:rsid w:val="00051D8A"/>
    <w:rsid w:val="00052C27"/>
    <w:rsid w:val="00056E45"/>
    <w:rsid w:val="00057109"/>
    <w:rsid w:val="00060C5B"/>
    <w:rsid w:val="00061896"/>
    <w:rsid w:val="00061A21"/>
    <w:rsid w:val="00061A3C"/>
    <w:rsid w:val="00061CCF"/>
    <w:rsid w:val="00063758"/>
    <w:rsid w:val="0006429B"/>
    <w:rsid w:val="00064357"/>
    <w:rsid w:val="00065A4D"/>
    <w:rsid w:val="0007178F"/>
    <w:rsid w:val="00071A21"/>
    <w:rsid w:val="00071BB9"/>
    <w:rsid w:val="00072140"/>
    <w:rsid w:val="00073182"/>
    <w:rsid w:val="0007325C"/>
    <w:rsid w:val="00073E4B"/>
    <w:rsid w:val="00076AD5"/>
    <w:rsid w:val="00077EED"/>
    <w:rsid w:val="00077FD1"/>
    <w:rsid w:val="00082F9B"/>
    <w:rsid w:val="00083370"/>
    <w:rsid w:val="00083BEF"/>
    <w:rsid w:val="00090A19"/>
    <w:rsid w:val="00091381"/>
    <w:rsid w:val="000917F6"/>
    <w:rsid w:val="00091F39"/>
    <w:rsid w:val="000932BD"/>
    <w:rsid w:val="00096EBE"/>
    <w:rsid w:val="000A093D"/>
    <w:rsid w:val="000A0B2B"/>
    <w:rsid w:val="000A3EB2"/>
    <w:rsid w:val="000A77F9"/>
    <w:rsid w:val="000B064D"/>
    <w:rsid w:val="000B1D90"/>
    <w:rsid w:val="000B2FBF"/>
    <w:rsid w:val="000B7BBA"/>
    <w:rsid w:val="000C2C16"/>
    <w:rsid w:val="000C3C5D"/>
    <w:rsid w:val="000C7A38"/>
    <w:rsid w:val="000D1839"/>
    <w:rsid w:val="000D2EAD"/>
    <w:rsid w:val="000D3EA6"/>
    <w:rsid w:val="000D6A84"/>
    <w:rsid w:val="000E1367"/>
    <w:rsid w:val="000E2DC9"/>
    <w:rsid w:val="000E35CB"/>
    <w:rsid w:val="000E3D0C"/>
    <w:rsid w:val="000E40E3"/>
    <w:rsid w:val="000E5B8A"/>
    <w:rsid w:val="000F0E46"/>
    <w:rsid w:val="000F1442"/>
    <w:rsid w:val="000F40A2"/>
    <w:rsid w:val="000F51AE"/>
    <w:rsid w:val="000F53F1"/>
    <w:rsid w:val="000F62E7"/>
    <w:rsid w:val="000F6578"/>
    <w:rsid w:val="000F6F3B"/>
    <w:rsid w:val="000F72F0"/>
    <w:rsid w:val="000F745E"/>
    <w:rsid w:val="00101C7E"/>
    <w:rsid w:val="001021F7"/>
    <w:rsid w:val="0010267C"/>
    <w:rsid w:val="00102D6A"/>
    <w:rsid w:val="001045A8"/>
    <w:rsid w:val="00105D77"/>
    <w:rsid w:val="001112F7"/>
    <w:rsid w:val="00112FE7"/>
    <w:rsid w:val="00113D3E"/>
    <w:rsid w:val="00115578"/>
    <w:rsid w:val="00125098"/>
    <w:rsid w:val="00127802"/>
    <w:rsid w:val="00136C5B"/>
    <w:rsid w:val="00140659"/>
    <w:rsid w:val="00140F07"/>
    <w:rsid w:val="00144ECE"/>
    <w:rsid w:val="00152F4F"/>
    <w:rsid w:val="00153626"/>
    <w:rsid w:val="00153A1C"/>
    <w:rsid w:val="001565FC"/>
    <w:rsid w:val="001611EC"/>
    <w:rsid w:val="00162369"/>
    <w:rsid w:val="0016290B"/>
    <w:rsid w:val="0016334B"/>
    <w:rsid w:val="00164AE8"/>
    <w:rsid w:val="00165BA9"/>
    <w:rsid w:val="001742BE"/>
    <w:rsid w:val="001745C4"/>
    <w:rsid w:val="00176E26"/>
    <w:rsid w:val="00181100"/>
    <w:rsid w:val="001814E6"/>
    <w:rsid w:val="00181629"/>
    <w:rsid w:val="00182545"/>
    <w:rsid w:val="0018304C"/>
    <w:rsid w:val="0018427E"/>
    <w:rsid w:val="00185C82"/>
    <w:rsid w:val="001865C9"/>
    <w:rsid w:val="00196111"/>
    <w:rsid w:val="001A09BC"/>
    <w:rsid w:val="001A1066"/>
    <w:rsid w:val="001A44D8"/>
    <w:rsid w:val="001A5383"/>
    <w:rsid w:val="001A6974"/>
    <w:rsid w:val="001A6E83"/>
    <w:rsid w:val="001B1830"/>
    <w:rsid w:val="001B2C6D"/>
    <w:rsid w:val="001B317C"/>
    <w:rsid w:val="001B4659"/>
    <w:rsid w:val="001B516E"/>
    <w:rsid w:val="001B7647"/>
    <w:rsid w:val="001C0481"/>
    <w:rsid w:val="001C1B14"/>
    <w:rsid w:val="001C20A1"/>
    <w:rsid w:val="001C28A5"/>
    <w:rsid w:val="001C3811"/>
    <w:rsid w:val="001C4433"/>
    <w:rsid w:val="001C4552"/>
    <w:rsid w:val="001C63EB"/>
    <w:rsid w:val="001C6F55"/>
    <w:rsid w:val="001C7088"/>
    <w:rsid w:val="001D2997"/>
    <w:rsid w:val="001D301E"/>
    <w:rsid w:val="001D47A0"/>
    <w:rsid w:val="001E2DFA"/>
    <w:rsid w:val="001E450C"/>
    <w:rsid w:val="001F0D22"/>
    <w:rsid w:val="001F1F18"/>
    <w:rsid w:val="001F3168"/>
    <w:rsid w:val="001F3BD0"/>
    <w:rsid w:val="001F4644"/>
    <w:rsid w:val="001F529F"/>
    <w:rsid w:val="001F641D"/>
    <w:rsid w:val="001F72A2"/>
    <w:rsid w:val="00202033"/>
    <w:rsid w:val="00202521"/>
    <w:rsid w:val="00206595"/>
    <w:rsid w:val="002067C4"/>
    <w:rsid w:val="00207F3D"/>
    <w:rsid w:val="0021068E"/>
    <w:rsid w:val="00214085"/>
    <w:rsid w:val="002143B1"/>
    <w:rsid w:val="0021559F"/>
    <w:rsid w:val="0021629E"/>
    <w:rsid w:val="002175C7"/>
    <w:rsid w:val="00220AC4"/>
    <w:rsid w:val="002221AB"/>
    <w:rsid w:val="0022435D"/>
    <w:rsid w:val="002265BC"/>
    <w:rsid w:val="00226C76"/>
    <w:rsid w:val="00232E41"/>
    <w:rsid w:val="0023393D"/>
    <w:rsid w:val="00234645"/>
    <w:rsid w:val="00236E15"/>
    <w:rsid w:val="00240C73"/>
    <w:rsid w:val="0024112F"/>
    <w:rsid w:val="00241467"/>
    <w:rsid w:val="00241F1C"/>
    <w:rsid w:val="00243EC6"/>
    <w:rsid w:val="00243F03"/>
    <w:rsid w:val="00246111"/>
    <w:rsid w:val="002462C7"/>
    <w:rsid w:val="00250684"/>
    <w:rsid w:val="00250E76"/>
    <w:rsid w:val="00256A52"/>
    <w:rsid w:val="002570AA"/>
    <w:rsid w:val="002577BC"/>
    <w:rsid w:val="00257971"/>
    <w:rsid w:val="002606B9"/>
    <w:rsid w:val="00263F35"/>
    <w:rsid w:val="0027098F"/>
    <w:rsid w:val="00272016"/>
    <w:rsid w:val="00274F44"/>
    <w:rsid w:val="00277DA8"/>
    <w:rsid w:val="002802A5"/>
    <w:rsid w:val="00281199"/>
    <w:rsid w:val="0028147B"/>
    <w:rsid w:val="00281FB0"/>
    <w:rsid w:val="002849CB"/>
    <w:rsid w:val="00285A61"/>
    <w:rsid w:val="00285CE7"/>
    <w:rsid w:val="00287D5E"/>
    <w:rsid w:val="0029005A"/>
    <w:rsid w:val="00290A8A"/>
    <w:rsid w:val="00290EC9"/>
    <w:rsid w:val="00291A75"/>
    <w:rsid w:val="002929A8"/>
    <w:rsid w:val="00294AF4"/>
    <w:rsid w:val="00295D98"/>
    <w:rsid w:val="002961BE"/>
    <w:rsid w:val="00296CDF"/>
    <w:rsid w:val="002A081A"/>
    <w:rsid w:val="002A09F6"/>
    <w:rsid w:val="002A1D0E"/>
    <w:rsid w:val="002A49B0"/>
    <w:rsid w:val="002A56AB"/>
    <w:rsid w:val="002A5C58"/>
    <w:rsid w:val="002A737A"/>
    <w:rsid w:val="002A7C51"/>
    <w:rsid w:val="002B0271"/>
    <w:rsid w:val="002B05D3"/>
    <w:rsid w:val="002B0D4D"/>
    <w:rsid w:val="002B35C0"/>
    <w:rsid w:val="002B381B"/>
    <w:rsid w:val="002B4F31"/>
    <w:rsid w:val="002B5A69"/>
    <w:rsid w:val="002B6FA1"/>
    <w:rsid w:val="002B7702"/>
    <w:rsid w:val="002B7EBA"/>
    <w:rsid w:val="002C17BB"/>
    <w:rsid w:val="002C45A8"/>
    <w:rsid w:val="002C4E52"/>
    <w:rsid w:val="002C54EB"/>
    <w:rsid w:val="002D066B"/>
    <w:rsid w:val="002D0CC0"/>
    <w:rsid w:val="002D17EE"/>
    <w:rsid w:val="002D1C1E"/>
    <w:rsid w:val="002D3717"/>
    <w:rsid w:val="002D69F5"/>
    <w:rsid w:val="002D7F6D"/>
    <w:rsid w:val="002E37BC"/>
    <w:rsid w:val="002E4462"/>
    <w:rsid w:val="002E65FE"/>
    <w:rsid w:val="002F084D"/>
    <w:rsid w:val="002F172F"/>
    <w:rsid w:val="002F25C0"/>
    <w:rsid w:val="002F383F"/>
    <w:rsid w:val="002F5A48"/>
    <w:rsid w:val="002F6410"/>
    <w:rsid w:val="002F650A"/>
    <w:rsid w:val="00300876"/>
    <w:rsid w:val="0030489B"/>
    <w:rsid w:val="00305BDE"/>
    <w:rsid w:val="00306D8D"/>
    <w:rsid w:val="00307BC7"/>
    <w:rsid w:val="003106CA"/>
    <w:rsid w:val="003137C3"/>
    <w:rsid w:val="00315097"/>
    <w:rsid w:val="00317E5E"/>
    <w:rsid w:val="003221FF"/>
    <w:rsid w:val="003229CA"/>
    <w:rsid w:val="00323F64"/>
    <w:rsid w:val="00324526"/>
    <w:rsid w:val="00330C46"/>
    <w:rsid w:val="003348BC"/>
    <w:rsid w:val="00334E46"/>
    <w:rsid w:val="00335A36"/>
    <w:rsid w:val="00335C7D"/>
    <w:rsid w:val="00336908"/>
    <w:rsid w:val="00336D4D"/>
    <w:rsid w:val="00337083"/>
    <w:rsid w:val="0033714F"/>
    <w:rsid w:val="00340C73"/>
    <w:rsid w:val="003414AF"/>
    <w:rsid w:val="003418DF"/>
    <w:rsid w:val="003452E4"/>
    <w:rsid w:val="00345D4F"/>
    <w:rsid w:val="0034600E"/>
    <w:rsid w:val="0034613C"/>
    <w:rsid w:val="00346804"/>
    <w:rsid w:val="00346B69"/>
    <w:rsid w:val="00350A27"/>
    <w:rsid w:val="00355BB8"/>
    <w:rsid w:val="00357ADE"/>
    <w:rsid w:val="00357D60"/>
    <w:rsid w:val="00361898"/>
    <w:rsid w:val="00362ADE"/>
    <w:rsid w:val="0036467D"/>
    <w:rsid w:val="00364AF3"/>
    <w:rsid w:val="003662FA"/>
    <w:rsid w:val="00366656"/>
    <w:rsid w:val="00367F07"/>
    <w:rsid w:val="00373698"/>
    <w:rsid w:val="003737D4"/>
    <w:rsid w:val="00373C77"/>
    <w:rsid w:val="00375CB5"/>
    <w:rsid w:val="00376561"/>
    <w:rsid w:val="00377A5B"/>
    <w:rsid w:val="00385F08"/>
    <w:rsid w:val="00386EC7"/>
    <w:rsid w:val="00387FE8"/>
    <w:rsid w:val="00391AEF"/>
    <w:rsid w:val="00393C55"/>
    <w:rsid w:val="00394B2C"/>
    <w:rsid w:val="003A01E8"/>
    <w:rsid w:val="003A067F"/>
    <w:rsid w:val="003A3EB9"/>
    <w:rsid w:val="003A4890"/>
    <w:rsid w:val="003A537F"/>
    <w:rsid w:val="003A625C"/>
    <w:rsid w:val="003A738D"/>
    <w:rsid w:val="003A77BC"/>
    <w:rsid w:val="003A78AC"/>
    <w:rsid w:val="003B0614"/>
    <w:rsid w:val="003B1E6A"/>
    <w:rsid w:val="003B3B06"/>
    <w:rsid w:val="003B4507"/>
    <w:rsid w:val="003C0606"/>
    <w:rsid w:val="003C1BAA"/>
    <w:rsid w:val="003C419D"/>
    <w:rsid w:val="003C7ACA"/>
    <w:rsid w:val="003C7C7A"/>
    <w:rsid w:val="003D0375"/>
    <w:rsid w:val="003D0483"/>
    <w:rsid w:val="003D14CC"/>
    <w:rsid w:val="003D35E7"/>
    <w:rsid w:val="003D4837"/>
    <w:rsid w:val="003D488B"/>
    <w:rsid w:val="003D5ADD"/>
    <w:rsid w:val="003D7145"/>
    <w:rsid w:val="003D77F8"/>
    <w:rsid w:val="003D7B6C"/>
    <w:rsid w:val="003E0FA4"/>
    <w:rsid w:val="003E2CA2"/>
    <w:rsid w:val="003E3BE8"/>
    <w:rsid w:val="003E3F1A"/>
    <w:rsid w:val="003E400B"/>
    <w:rsid w:val="003E6131"/>
    <w:rsid w:val="003F231A"/>
    <w:rsid w:val="003F2F4B"/>
    <w:rsid w:val="003F339D"/>
    <w:rsid w:val="003F41EA"/>
    <w:rsid w:val="003F5D40"/>
    <w:rsid w:val="003F634D"/>
    <w:rsid w:val="00400805"/>
    <w:rsid w:val="00401543"/>
    <w:rsid w:val="00401AD9"/>
    <w:rsid w:val="00402924"/>
    <w:rsid w:val="0040448C"/>
    <w:rsid w:val="00406DEC"/>
    <w:rsid w:val="00407469"/>
    <w:rsid w:val="0041339A"/>
    <w:rsid w:val="00415B7F"/>
    <w:rsid w:val="0042097F"/>
    <w:rsid w:val="004218E9"/>
    <w:rsid w:val="004277A2"/>
    <w:rsid w:val="004279CE"/>
    <w:rsid w:val="0043027E"/>
    <w:rsid w:val="00430CB2"/>
    <w:rsid w:val="00431F45"/>
    <w:rsid w:val="00431F6A"/>
    <w:rsid w:val="00435AD2"/>
    <w:rsid w:val="00437525"/>
    <w:rsid w:val="00440124"/>
    <w:rsid w:val="004415FB"/>
    <w:rsid w:val="0044287A"/>
    <w:rsid w:val="00443399"/>
    <w:rsid w:val="0044346B"/>
    <w:rsid w:val="00443BDC"/>
    <w:rsid w:val="00453A35"/>
    <w:rsid w:val="00453F84"/>
    <w:rsid w:val="00462817"/>
    <w:rsid w:val="0046300B"/>
    <w:rsid w:val="00463E83"/>
    <w:rsid w:val="004660B6"/>
    <w:rsid w:val="004671B3"/>
    <w:rsid w:val="00471438"/>
    <w:rsid w:val="00472333"/>
    <w:rsid w:val="004724CC"/>
    <w:rsid w:val="00472699"/>
    <w:rsid w:val="00472CCB"/>
    <w:rsid w:val="004754B3"/>
    <w:rsid w:val="00475AFA"/>
    <w:rsid w:val="00480200"/>
    <w:rsid w:val="004807A9"/>
    <w:rsid w:val="004821A4"/>
    <w:rsid w:val="00483B00"/>
    <w:rsid w:val="00483B03"/>
    <w:rsid w:val="00486467"/>
    <w:rsid w:val="00487128"/>
    <w:rsid w:val="004877C6"/>
    <w:rsid w:val="00490746"/>
    <w:rsid w:val="00490AD1"/>
    <w:rsid w:val="00491A61"/>
    <w:rsid w:val="004932DC"/>
    <w:rsid w:val="00495510"/>
    <w:rsid w:val="004A16F6"/>
    <w:rsid w:val="004A1CA6"/>
    <w:rsid w:val="004A1F0C"/>
    <w:rsid w:val="004A1FF3"/>
    <w:rsid w:val="004A53BB"/>
    <w:rsid w:val="004A58E3"/>
    <w:rsid w:val="004B0A27"/>
    <w:rsid w:val="004B1976"/>
    <w:rsid w:val="004B1D22"/>
    <w:rsid w:val="004B3916"/>
    <w:rsid w:val="004B6EC9"/>
    <w:rsid w:val="004B7D34"/>
    <w:rsid w:val="004C2371"/>
    <w:rsid w:val="004C3AE2"/>
    <w:rsid w:val="004C3E26"/>
    <w:rsid w:val="004C3FAE"/>
    <w:rsid w:val="004C5A96"/>
    <w:rsid w:val="004C5BAD"/>
    <w:rsid w:val="004C5D81"/>
    <w:rsid w:val="004D08A3"/>
    <w:rsid w:val="004D0E0D"/>
    <w:rsid w:val="004D1D7C"/>
    <w:rsid w:val="004D22E6"/>
    <w:rsid w:val="004D2849"/>
    <w:rsid w:val="004D30AD"/>
    <w:rsid w:val="004D432E"/>
    <w:rsid w:val="004E0E94"/>
    <w:rsid w:val="004E13F8"/>
    <w:rsid w:val="004E16AD"/>
    <w:rsid w:val="004E5DAF"/>
    <w:rsid w:val="004E65C6"/>
    <w:rsid w:val="004E6FB8"/>
    <w:rsid w:val="004F0DF0"/>
    <w:rsid w:val="004F1455"/>
    <w:rsid w:val="004F155E"/>
    <w:rsid w:val="004F1DD1"/>
    <w:rsid w:val="004F3523"/>
    <w:rsid w:val="004F3B6A"/>
    <w:rsid w:val="004F586A"/>
    <w:rsid w:val="004F62A9"/>
    <w:rsid w:val="00502819"/>
    <w:rsid w:val="00503090"/>
    <w:rsid w:val="00505F4E"/>
    <w:rsid w:val="00506347"/>
    <w:rsid w:val="00506352"/>
    <w:rsid w:val="00510583"/>
    <w:rsid w:val="005114B6"/>
    <w:rsid w:val="00511E5E"/>
    <w:rsid w:val="0051252E"/>
    <w:rsid w:val="00515CC1"/>
    <w:rsid w:val="00516086"/>
    <w:rsid w:val="00516D7D"/>
    <w:rsid w:val="00522456"/>
    <w:rsid w:val="0052283D"/>
    <w:rsid w:val="0052506E"/>
    <w:rsid w:val="00525AB2"/>
    <w:rsid w:val="00526EFC"/>
    <w:rsid w:val="00527DEF"/>
    <w:rsid w:val="00532839"/>
    <w:rsid w:val="005335F2"/>
    <w:rsid w:val="00534BB9"/>
    <w:rsid w:val="00535EA2"/>
    <w:rsid w:val="00537336"/>
    <w:rsid w:val="00537699"/>
    <w:rsid w:val="00540037"/>
    <w:rsid w:val="005441EA"/>
    <w:rsid w:val="005446CF"/>
    <w:rsid w:val="005448FD"/>
    <w:rsid w:val="00544BA7"/>
    <w:rsid w:val="00544DEC"/>
    <w:rsid w:val="00546C99"/>
    <w:rsid w:val="00547E66"/>
    <w:rsid w:val="0055095F"/>
    <w:rsid w:val="005526A3"/>
    <w:rsid w:val="00555A85"/>
    <w:rsid w:val="00557A83"/>
    <w:rsid w:val="00564955"/>
    <w:rsid w:val="0056515B"/>
    <w:rsid w:val="005672B4"/>
    <w:rsid w:val="00570BDF"/>
    <w:rsid w:val="00572D0A"/>
    <w:rsid w:val="0057396A"/>
    <w:rsid w:val="00574EB9"/>
    <w:rsid w:val="00581425"/>
    <w:rsid w:val="00582AB2"/>
    <w:rsid w:val="00583FBF"/>
    <w:rsid w:val="005843E1"/>
    <w:rsid w:val="00586525"/>
    <w:rsid w:val="005923E1"/>
    <w:rsid w:val="005944EF"/>
    <w:rsid w:val="00595089"/>
    <w:rsid w:val="0059609D"/>
    <w:rsid w:val="005961C3"/>
    <w:rsid w:val="00597672"/>
    <w:rsid w:val="00597AC8"/>
    <w:rsid w:val="005A0B98"/>
    <w:rsid w:val="005A1DA9"/>
    <w:rsid w:val="005A3F6E"/>
    <w:rsid w:val="005A50BE"/>
    <w:rsid w:val="005A6595"/>
    <w:rsid w:val="005A7A15"/>
    <w:rsid w:val="005B23D2"/>
    <w:rsid w:val="005B3BAA"/>
    <w:rsid w:val="005B3C7C"/>
    <w:rsid w:val="005B4246"/>
    <w:rsid w:val="005B4F84"/>
    <w:rsid w:val="005B5FA9"/>
    <w:rsid w:val="005B711D"/>
    <w:rsid w:val="005C06F0"/>
    <w:rsid w:val="005C2DEB"/>
    <w:rsid w:val="005C4908"/>
    <w:rsid w:val="005C6671"/>
    <w:rsid w:val="005C75AB"/>
    <w:rsid w:val="005D1A8F"/>
    <w:rsid w:val="005D1E08"/>
    <w:rsid w:val="005D37D7"/>
    <w:rsid w:val="005D7752"/>
    <w:rsid w:val="005E09C2"/>
    <w:rsid w:val="005E1178"/>
    <w:rsid w:val="005E2FF9"/>
    <w:rsid w:val="005E5A01"/>
    <w:rsid w:val="005E5F2B"/>
    <w:rsid w:val="005E7870"/>
    <w:rsid w:val="005F1F41"/>
    <w:rsid w:val="005F2026"/>
    <w:rsid w:val="005F2C35"/>
    <w:rsid w:val="005F67A1"/>
    <w:rsid w:val="005F78E2"/>
    <w:rsid w:val="00604F09"/>
    <w:rsid w:val="00605049"/>
    <w:rsid w:val="006057CC"/>
    <w:rsid w:val="00606B5F"/>
    <w:rsid w:val="00606EF7"/>
    <w:rsid w:val="00607C86"/>
    <w:rsid w:val="006148CA"/>
    <w:rsid w:val="00615D06"/>
    <w:rsid w:val="00616025"/>
    <w:rsid w:val="00616909"/>
    <w:rsid w:val="0061732F"/>
    <w:rsid w:val="00620B66"/>
    <w:rsid w:val="00624AC5"/>
    <w:rsid w:val="00627173"/>
    <w:rsid w:val="00631FCE"/>
    <w:rsid w:val="00632E90"/>
    <w:rsid w:val="00632EFE"/>
    <w:rsid w:val="00633DA1"/>
    <w:rsid w:val="0063535A"/>
    <w:rsid w:val="006409A8"/>
    <w:rsid w:val="006409F4"/>
    <w:rsid w:val="006427EE"/>
    <w:rsid w:val="00644A7E"/>
    <w:rsid w:val="0064631D"/>
    <w:rsid w:val="00647168"/>
    <w:rsid w:val="00647CD0"/>
    <w:rsid w:val="006513BE"/>
    <w:rsid w:val="00652DE2"/>
    <w:rsid w:val="0065365E"/>
    <w:rsid w:val="006547F3"/>
    <w:rsid w:val="00657455"/>
    <w:rsid w:val="006605A3"/>
    <w:rsid w:val="0066113F"/>
    <w:rsid w:val="00661D89"/>
    <w:rsid w:val="00661F4C"/>
    <w:rsid w:val="00662503"/>
    <w:rsid w:val="00664731"/>
    <w:rsid w:val="00667367"/>
    <w:rsid w:val="00670E63"/>
    <w:rsid w:val="00676CE5"/>
    <w:rsid w:val="006801A4"/>
    <w:rsid w:val="006805D7"/>
    <w:rsid w:val="00680B10"/>
    <w:rsid w:val="006849BE"/>
    <w:rsid w:val="00686B04"/>
    <w:rsid w:val="006873BF"/>
    <w:rsid w:val="0068791F"/>
    <w:rsid w:val="006914C2"/>
    <w:rsid w:val="006932CE"/>
    <w:rsid w:val="00693654"/>
    <w:rsid w:val="0069548D"/>
    <w:rsid w:val="00696613"/>
    <w:rsid w:val="006A0D3A"/>
    <w:rsid w:val="006A1485"/>
    <w:rsid w:val="006A3FA8"/>
    <w:rsid w:val="006A5AFA"/>
    <w:rsid w:val="006A7EF9"/>
    <w:rsid w:val="006B0EC1"/>
    <w:rsid w:val="006B309F"/>
    <w:rsid w:val="006B3171"/>
    <w:rsid w:val="006B48A7"/>
    <w:rsid w:val="006B4D1A"/>
    <w:rsid w:val="006B4EDA"/>
    <w:rsid w:val="006B6BCA"/>
    <w:rsid w:val="006B6BEF"/>
    <w:rsid w:val="006B7034"/>
    <w:rsid w:val="006C00F7"/>
    <w:rsid w:val="006C05DE"/>
    <w:rsid w:val="006C1202"/>
    <w:rsid w:val="006C15B7"/>
    <w:rsid w:val="006C3AFA"/>
    <w:rsid w:val="006C4A2A"/>
    <w:rsid w:val="006C6C3F"/>
    <w:rsid w:val="006C7211"/>
    <w:rsid w:val="006C73B2"/>
    <w:rsid w:val="006D2084"/>
    <w:rsid w:val="006D5E7C"/>
    <w:rsid w:val="006E44E2"/>
    <w:rsid w:val="006E627E"/>
    <w:rsid w:val="006F60E3"/>
    <w:rsid w:val="006F678E"/>
    <w:rsid w:val="006F79C1"/>
    <w:rsid w:val="007003AD"/>
    <w:rsid w:val="00703A52"/>
    <w:rsid w:val="0070430F"/>
    <w:rsid w:val="0070652B"/>
    <w:rsid w:val="00707692"/>
    <w:rsid w:val="00707766"/>
    <w:rsid w:val="00707990"/>
    <w:rsid w:val="00707DE6"/>
    <w:rsid w:val="00710429"/>
    <w:rsid w:val="00711FE0"/>
    <w:rsid w:val="00712D98"/>
    <w:rsid w:val="0071433E"/>
    <w:rsid w:val="00715230"/>
    <w:rsid w:val="007155CD"/>
    <w:rsid w:val="007160E8"/>
    <w:rsid w:val="007163CE"/>
    <w:rsid w:val="0071654B"/>
    <w:rsid w:val="00716951"/>
    <w:rsid w:val="007229AB"/>
    <w:rsid w:val="00723BA8"/>
    <w:rsid w:val="0072408E"/>
    <w:rsid w:val="00724FE3"/>
    <w:rsid w:val="00726CA2"/>
    <w:rsid w:val="0074019F"/>
    <w:rsid w:val="00741397"/>
    <w:rsid w:val="00742857"/>
    <w:rsid w:val="0074475C"/>
    <w:rsid w:val="007465FB"/>
    <w:rsid w:val="00746F7C"/>
    <w:rsid w:val="00750CFA"/>
    <w:rsid w:val="00750FB4"/>
    <w:rsid w:val="00753591"/>
    <w:rsid w:val="00753B81"/>
    <w:rsid w:val="00755CC5"/>
    <w:rsid w:val="00755D67"/>
    <w:rsid w:val="00756C73"/>
    <w:rsid w:val="007601EC"/>
    <w:rsid w:val="00763465"/>
    <w:rsid w:val="007649A0"/>
    <w:rsid w:val="00765504"/>
    <w:rsid w:val="007707B9"/>
    <w:rsid w:val="00776029"/>
    <w:rsid w:val="007762B0"/>
    <w:rsid w:val="007813E1"/>
    <w:rsid w:val="0078221D"/>
    <w:rsid w:val="00783826"/>
    <w:rsid w:val="007864C5"/>
    <w:rsid w:val="00787C7B"/>
    <w:rsid w:val="00790486"/>
    <w:rsid w:val="00792AF8"/>
    <w:rsid w:val="007938CB"/>
    <w:rsid w:val="007964EE"/>
    <w:rsid w:val="007A02CA"/>
    <w:rsid w:val="007A0AFB"/>
    <w:rsid w:val="007A0C02"/>
    <w:rsid w:val="007A285B"/>
    <w:rsid w:val="007A49C8"/>
    <w:rsid w:val="007A4D46"/>
    <w:rsid w:val="007A57DC"/>
    <w:rsid w:val="007B0BA0"/>
    <w:rsid w:val="007B1939"/>
    <w:rsid w:val="007B1B20"/>
    <w:rsid w:val="007B4CDE"/>
    <w:rsid w:val="007B5F49"/>
    <w:rsid w:val="007C05BA"/>
    <w:rsid w:val="007C2D5C"/>
    <w:rsid w:val="007C3061"/>
    <w:rsid w:val="007C4587"/>
    <w:rsid w:val="007C4748"/>
    <w:rsid w:val="007C5058"/>
    <w:rsid w:val="007C5F68"/>
    <w:rsid w:val="007C7D43"/>
    <w:rsid w:val="007D032D"/>
    <w:rsid w:val="007D0F6F"/>
    <w:rsid w:val="007D2442"/>
    <w:rsid w:val="007D58D1"/>
    <w:rsid w:val="007D613A"/>
    <w:rsid w:val="007D66C0"/>
    <w:rsid w:val="007D686B"/>
    <w:rsid w:val="007D6C16"/>
    <w:rsid w:val="007D750B"/>
    <w:rsid w:val="007E02A9"/>
    <w:rsid w:val="007E0779"/>
    <w:rsid w:val="007E0E08"/>
    <w:rsid w:val="007E3126"/>
    <w:rsid w:val="007E4EF9"/>
    <w:rsid w:val="007E6878"/>
    <w:rsid w:val="007E6E31"/>
    <w:rsid w:val="007E6E7D"/>
    <w:rsid w:val="007E7CD7"/>
    <w:rsid w:val="007F00C5"/>
    <w:rsid w:val="007F4073"/>
    <w:rsid w:val="007F44A8"/>
    <w:rsid w:val="007F4611"/>
    <w:rsid w:val="007F4AE9"/>
    <w:rsid w:val="007F5E16"/>
    <w:rsid w:val="007F7A3A"/>
    <w:rsid w:val="00802FD7"/>
    <w:rsid w:val="00803878"/>
    <w:rsid w:val="00803A50"/>
    <w:rsid w:val="0080436E"/>
    <w:rsid w:val="0080452B"/>
    <w:rsid w:val="00805AB4"/>
    <w:rsid w:val="00810C8A"/>
    <w:rsid w:val="00810DD7"/>
    <w:rsid w:val="00811ECB"/>
    <w:rsid w:val="008144A1"/>
    <w:rsid w:val="00815054"/>
    <w:rsid w:val="008151A0"/>
    <w:rsid w:val="008152BE"/>
    <w:rsid w:val="00816C98"/>
    <w:rsid w:val="00821C1F"/>
    <w:rsid w:val="00822820"/>
    <w:rsid w:val="0082657A"/>
    <w:rsid w:val="00826C30"/>
    <w:rsid w:val="00827E7E"/>
    <w:rsid w:val="008334FD"/>
    <w:rsid w:val="008349CB"/>
    <w:rsid w:val="00836105"/>
    <w:rsid w:val="0083650F"/>
    <w:rsid w:val="00836FA9"/>
    <w:rsid w:val="00837A47"/>
    <w:rsid w:val="00841EA9"/>
    <w:rsid w:val="00843436"/>
    <w:rsid w:val="0084585B"/>
    <w:rsid w:val="0085235A"/>
    <w:rsid w:val="0085395A"/>
    <w:rsid w:val="00857922"/>
    <w:rsid w:val="00860178"/>
    <w:rsid w:val="008607C7"/>
    <w:rsid w:val="00861515"/>
    <w:rsid w:val="00863F09"/>
    <w:rsid w:val="00864364"/>
    <w:rsid w:val="00864D93"/>
    <w:rsid w:val="0087089A"/>
    <w:rsid w:val="0087195C"/>
    <w:rsid w:val="00872987"/>
    <w:rsid w:val="008748BB"/>
    <w:rsid w:val="00875C7D"/>
    <w:rsid w:val="0088361B"/>
    <w:rsid w:val="00884B14"/>
    <w:rsid w:val="00886908"/>
    <w:rsid w:val="008901BD"/>
    <w:rsid w:val="00892A2A"/>
    <w:rsid w:val="0089356E"/>
    <w:rsid w:val="0089485C"/>
    <w:rsid w:val="00897924"/>
    <w:rsid w:val="00897A43"/>
    <w:rsid w:val="008A124A"/>
    <w:rsid w:val="008A4445"/>
    <w:rsid w:val="008A4D9E"/>
    <w:rsid w:val="008A569A"/>
    <w:rsid w:val="008A5C41"/>
    <w:rsid w:val="008A6294"/>
    <w:rsid w:val="008B0203"/>
    <w:rsid w:val="008B2742"/>
    <w:rsid w:val="008B4986"/>
    <w:rsid w:val="008B5CE4"/>
    <w:rsid w:val="008B5EF4"/>
    <w:rsid w:val="008C0043"/>
    <w:rsid w:val="008C195F"/>
    <w:rsid w:val="008C361A"/>
    <w:rsid w:val="008C59D5"/>
    <w:rsid w:val="008C6F11"/>
    <w:rsid w:val="008C7199"/>
    <w:rsid w:val="008D1370"/>
    <w:rsid w:val="008D2C9D"/>
    <w:rsid w:val="008D2FEC"/>
    <w:rsid w:val="008D5A4B"/>
    <w:rsid w:val="008D5B32"/>
    <w:rsid w:val="008D7C7C"/>
    <w:rsid w:val="008D7EDC"/>
    <w:rsid w:val="008E00C1"/>
    <w:rsid w:val="008E655E"/>
    <w:rsid w:val="008E6D94"/>
    <w:rsid w:val="008F2092"/>
    <w:rsid w:val="008F21E5"/>
    <w:rsid w:val="008F29BD"/>
    <w:rsid w:val="008F3B30"/>
    <w:rsid w:val="008F434B"/>
    <w:rsid w:val="008F4F71"/>
    <w:rsid w:val="009001E0"/>
    <w:rsid w:val="00900499"/>
    <w:rsid w:val="009015DB"/>
    <w:rsid w:val="009018AE"/>
    <w:rsid w:val="00902485"/>
    <w:rsid w:val="00904FFA"/>
    <w:rsid w:val="00905B54"/>
    <w:rsid w:val="00907A7E"/>
    <w:rsid w:val="00910013"/>
    <w:rsid w:val="009119BE"/>
    <w:rsid w:val="009124F1"/>
    <w:rsid w:val="00912FB7"/>
    <w:rsid w:val="009137D5"/>
    <w:rsid w:val="00913937"/>
    <w:rsid w:val="009203A4"/>
    <w:rsid w:val="00920B4C"/>
    <w:rsid w:val="00921191"/>
    <w:rsid w:val="009225A1"/>
    <w:rsid w:val="00924393"/>
    <w:rsid w:val="00925F2F"/>
    <w:rsid w:val="00926266"/>
    <w:rsid w:val="00926EF6"/>
    <w:rsid w:val="0093075B"/>
    <w:rsid w:val="00933BEF"/>
    <w:rsid w:val="00934E8E"/>
    <w:rsid w:val="009425F5"/>
    <w:rsid w:val="00943420"/>
    <w:rsid w:val="00944385"/>
    <w:rsid w:val="00944904"/>
    <w:rsid w:val="00946C19"/>
    <w:rsid w:val="00947BCA"/>
    <w:rsid w:val="00947E53"/>
    <w:rsid w:val="00950CD3"/>
    <w:rsid w:val="00952696"/>
    <w:rsid w:val="00954434"/>
    <w:rsid w:val="0095450A"/>
    <w:rsid w:val="009546CC"/>
    <w:rsid w:val="00954C35"/>
    <w:rsid w:val="00961428"/>
    <w:rsid w:val="0096165E"/>
    <w:rsid w:val="0096185A"/>
    <w:rsid w:val="0096348F"/>
    <w:rsid w:val="00964F8A"/>
    <w:rsid w:val="009650EA"/>
    <w:rsid w:val="00965B6E"/>
    <w:rsid w:val="00966C08"/>
    <w:rsid w:val="0097105D"/>
    <w:rsid w:val="00972E47"/>
    <w:rsid w:val="009756FA"/>
    <w:rsid w:val="00975CD3"/>
    <w:rsid w:val="00976191"/>
    <w:rsid w:val="009806E8"/>
    <w:rsid w:val="0098072B"/>
    <w:rsid w:val="00980FBD"/>
    <w:rsid w:val="00982F57"/>
    <w:rsid w:val="009855F1"/>
    <w:rsid w:val="00987654"/>
    <w:rsid w:val="009877AB"/>
    <w:rsid w:val="00990D66"/>
    <w:rsid w:val="00991923"/>
    <w:rsid w:val="00991B5E"/>
    <w:rsid w:val="00992A1D"/>
    <w:rsid w:val="009937AF"/>
    <w:rsid w:val="00993D94"/>
    <w:rsid w:val="009943A9"/>
    <w:rsid w:val="009943C7"/>
    <w:rsid w:val="00995F28"/>
    <w:rsid w:val="009977B6"/>
    <w:rsid w:val="009A0E62"/>
    <w:rsid w:val="009A11BC"/>
    <w:rsid w:val="009A2A08"/>
    <w:rsid w:val="009A3A6B"/>
    <w:rsid w:val="009A41DC"/>
    <w:rsid w:val="009B05CB"/>
    <w:rsid w:val="009B11C0"/>
    <w:rsid w:val="009B1596"/>
    <w:rsid w:val="009B192B"/>
    <w:rsid w:val="009B555B"/>
    <w:rsid w:val="009B71C4"/>
    <w:rsid w:val="009C019F"/>
    <w:rsid w:val="009C0F96"/>
    <w:rsid w:val="009C4048"/>
    <w:rsid w:val="009C69C4"/>
    <w:rsid w:val="009C6A0E"/>
    <w:rsid w:val="009C6BE2"/>
    <w:rsid w:val="009C7236"/>
    <w:rsid w:val="009D036E"/>
    <w:rsid w:val="009D36ED"/>
    <w:rsid w:val="009D5D24"/>
    <w:rsid w:val="009D71CC"/>
    <w:rsid w:val="009D73F9"/>
    <w:rsid w:val="009E0895"/>
    <w:rsid w:val="009E3611"/>
    <w:rsid w:val="009E3E48"/>
    <w:rsid w:val="009E6BD4"/>
    <w:rsid w:val="009E7169"/>
    <w:rsid w:val="009E7FBB"/>
    <w:rsid w:val="009F03CE"/>
    <w:rsid w:val="009F4C71"/>
    <w:rsid w:val="00A00836"/>
    <w:rsid w:val="00A03FD5"/>
    <w:rsid w:val="00A06D4B"/>
    <w:rsid w:val="00A071B7"/>
    <w:rsid w:val="00A119D0"/>
    <w:rsid w:val="00A137B3"/>
    <w:rsid w:val="00A16BDA"/>
    <w:rsid w:val="00A17405"/>
    <w:rsid w:val="00A23091"/>
    <w:rsid w:val="00A24C1B"/>
    <w:rsid w:val="00A30047"/>
    <w:rsid w:val="00A3094F"/>
    <w:rsid w:val="00A338F5"/>
    <w:rsid w:val="00A35A10"/>
    <w:rsid w:val="00A37FAE"/>
    <w:rsid w:val="00A40125"/>
    <w:rsid w:val="00A406A7"/>
    <w:rsid w:val="00A40CFE"/>
    <w:rsid w:val="00A44D4D"/>
    <w:rsid w:val="00A452FE"/>
    <w:rsid w:val="00A45724"/>
    <w:rsid w:val="00A45966"/>
    <w:rsid w:val="00A463CD"/>
    <w:rsid w:val="00A5083E"/>
    <w:rsid w:val="00A5136B"/>
    <w:rsid w:val="00A52700"/>
    <w:rsid w:val="00A529A6"/>
    <w:rsid w:val="00A55251"/>
    <w:rsid w:val="00A556D0"/>
    <w:rsid w:val="00A57F95"/>
    <w:rsid w:val="00A61D3C"/>
    <w:rsid w:val="00A62E69"/>
    <w:rsid w:val="00A63840"/>
    <w:rsid w:val="00A64DDF"/>
    <w:rsid w:val="00A66152"/>
    <w:rsid w:val="00A67A8F"/>
    <w:rsid w:val="00A7194E"/>
    <w:rsid w:val="00A77218"/>
    <w:rsid w:val="00A77B74"/>
    <w:rsid w:val="00A807A8"/>
    <w:rsid w:val="00A81563"/>
    <w:rsid w:val="00A85EC2"/>
    <w:rsid w:val="00A90F5B"/>
    <w:rsid w:val="00A93992"/>
    <w:rsid w:val="00A955BA"/>
    <w:rsid w:val="00A962F8"/>
    <w:rsid w:val="00A96844"/>
    <w:rsid w:val="00AA6AE9"/>
    <w:rsid w:val="00AA7FD0"/>
    <w:rsid w:val="00AB3DD9"/>
    <w:rsid w:val="00AB490A"/>
    <w:rsid w:val="00AB581C"/>
    <w:rsid w:val="00AC2081"/>
    <w:rsid w:val="00AC69C9"/>
    <w:rsid w:val="00AD1A5F"/>
    <w:rsid w:val="00AD1B46"/>
    <w:rsid w:val="00AD457E"/>
    <w:rsid w:val="00AD4588"/>
    <w:rsid w:val="00AD5605"/>
    <w:rsid w:val="00AD5A01"/>
    <w:rsid w:val="00AE0071"/>
    <w:rsid w:val="00AE0384"/>
    <w:rsid w:val="00AE043C"/>
    <w:rsid w:val="00AF15AC"/>
    <w:rsid w:val="00AF19FA"/>
    <w:rsid w:val="00AF2711"/>
    <w:rsid w:val="00AF3BF9"/>
    <w:rsid w:val="00AF3DDD"/>
    <w:rsid w:val="00AF42AD"/>
    <w:rsid w:val="00AF57D5"/>
    <w:rsid w:val="00AF74F1"/>
    <w:rsid w:val="00B0166A"/>
    <w:rsid w:val="00B12908"/>
    <w:rsid w:val="00B13A46"/>
    <w:rsid w:val="00B16DDA"/>
    <w:rsid w:val="00B17960"/>
    <w:rsid w:val="00B21218"/>
    <w:rsid w:val="00B22093"/>
    <w:rsid w:val="00B247D9"/>
    <w:rsid w:val="00B3010F"/>
    <w:rsid w:val="00B30782"/>
    <w:rsid w:val="00B318F5"/>
    <w:rsid w:val="00B332AC"/>
    <w:rsid w:val="00B34455"/>
    <w:rsid w:val="00B3542A"/>
    <w:rsid w:val="00B42782"/>
    <w:rsid w:val="00B44DD6"/>
    <w:rsid w:val="00B464DF"/>
    <w:rsid w:val="00B5045E"/>
    <w:rsid w:val="00B505ED"/>
    <w:rsid w:val="00B515D6"/>
    <w:rsid w:val="00B52D8B"/>
    <w:rsid w:val="00B551E2"/>
    <w:rsid w:val="00B55C56"/>
    <w:rsid w:val="00B57553"/>
    <w:rsid w:val="00B61875"/>
    <w:rsid w:val="00B63BA2"/>
    <w:rsid w:val="00B64B0A"/>
    <w:rsid w:val="00B64C7F"/>
    <w:rsid w:val="00B67271"/>
    <w:rsid w:val="00B67FD7"/>
    <w:rsid w:val="00B73525"/>
    <w:rsid w:val="00B80AD9"/>
    <w:rsid w:val="00B82B0E"/>
    <w:rsid w:val="00B83B11"/>
    <w:rsid w:val="00B865CF"/>
    <w:rsid w:val="00B907EB"/>
    <w:rsid w:val="00B933CE"/>
    <w:rsid w:val="00B95AB1"/>
    <w:rsid w:val="00B9711C"/>
    <w:rsid w:val="00BA0E44"/>
    <w:rsid w:val="00BA101E"/>
    <w:rsid w:val="00BA5721"/>
    <w:rsid w:val="00BA675D"/>
    <w:rsid w:val="00BA7198"/>
    <w:rsid w:val="00BA739C"/>
    <w:rsid w:val="00BA75D3"/>
    <w:rsid w:val="00BB0348"/>
    <w:rsid w:val="00BB3AC7"/>
    <w:rsid w:val="00BB5AC2"/>
    <w:rsid w:val="00BB707D"/>
    <w:rsid w:val="00BC03C4"/>
    <w:rsid w:val="00BC1062"/>
    <w:rsid w:val="00BC1CE5"/>
    <w:rsid w:val="00BC23F1"/>
    <w:rsid w:val="00BC3562"/>
    <w:rsid w:val="00BC6F89"/>
    <w:rsid w:val="00BC70D7"/>
    <w:rsid w:val="00BD10E3"/>
    <w:rsid w:val="00BD3364"/>
    <w:rsid w:val="00BD425F"/>
    <w:rsid w:val="00BD60CC"/>
    <w:rsid w:val="00BE0238"/>
    <w:rsid w:val="00BE06C2"/>
    <w:rsid w:val="00BE4457"/>
    <w:rsid w:val="00BE5F96"/>
    <w:rsid w:val="00BE7EE7"/>
    <w:rsid w:val="00BF091F"/>
    <w:rsid w:val="00BF0F9F"/>
    <w:rsid w:val="00BF187D"/>
    <w:rsid w:val="00BF1FD3"/>
    <w:rsid w:val="00BF2A9C"/>
    <w:rsid w:val="00BF4038"/>
    <w:rsid w:val="00BF48B6"/>
    <w:rsid w:val="00BF4CA1"/>
    <w:rsid w:val="00C00961"/>
    <w:rsid w:val="00C00ADF"/>
    <w:rsid w:val="00C0139B"/>
    <w:rsid w:val="00C01697"/>
    <w:rsid w:val="00C01D70"/>
    <w:rsid w:val="00C01F41"/>
    <w:rsid w:val="00C041E9"/>
    <w:rsid w:val="00C05B44"/>
    <w:rsid w:val="00C10158"/>
    <w:rsid w:val="00C1273C"/>
    <w:rsid w:val="00C13D57"/>
    <w:rsid w:val="00C159E6"/>
    <w:rsid w:val="00C16480"/>
    <w:rsid w:val="00C1783A"/>
    <w:rsid w:val="00C216AA"/>
    <w:rsid w:val="00C278F5"/>
    <w:rsid w:val="00C279A8"/>
    <w:rsid w:val="00C32D50"/>
    <w:rsid w:val="00C3586C"/>
    <w:rsid w:val="00C37276"/>
    <w:rsid w:val="00C406BE"/>
    <w:rsid w:val="00C459DE"/>
    <w:rsid w:val="00C50709"/>
    <w:rsid w:val="00C51635"/>
    <w:rsid w:val="00C51ED1"/>
    <w:rsid w:val="00C534CB"/>
    <w:rsid w:val="00C5363D"/>
    <w:rsid w:val="00C543C0"/>
    <w:rsid w:val="00C54BB6"/>
    <w:rsid w:val="00C559F5"/>
    <w:rsid w:val="00C5602E"/>
    <w:rsid w:val="00C5681B"/>
    <w:rsid w:val="00C57531"/>
    <w:rsid w:val="00C60889"/>
    <w:rsid w:val="00C61D1F"/>
    <w:rsid w:val="00C656A9"/>
    <w:rsid w:val="00C65B49"/>
    <w:rsid w:val="00C671D4"/>
    <w:rsid w:val="00C70FC8"/>
    <w:rsid w:val="00C74F30"/>
    <w:rsid w:val="00C76575"/>
    <w:rsid w:val="00C76D83"/>
    <w:rsid w:val="00C803CD"/>
    <w:rsid w:val="00C81B25"/>
    <w:rsid w:val="00C81CA5"/>
    <w:rsid w:val="00C84D7F"/>
    <w:rsid w:val="00C856E7"/>
    <w:rsid w:val="00C900D0"/>
    <w:rsid w:val="00C9502C"/>
    <w:rsid w:val="00C95109"/>
    <w:rsid w:val="00C95B3F"/>
    <w:rsid w:val="00C96283"/>
    <w:rsid w:val="00C963A8"/>
    <w:rsid w:val="00C96ECC"/>
    <w:rsid w:val="00CA1F55"/>
    <w:rsid w:val="00CA1F76"/>
    <w:rsid w:val="00CA2E6F"/>
    <w:rsid w:val="00CA3107"/>
    <w:rsid w:val="00CB0F2B"/>
    <w:rsid w:val="00CB48B4"/>
    <w:rsid w:val="00CB5977"/>
    <w:rsid w:val="00CC2022"/>
    <w:rsid w:val="00CC457C"/>
    <w:rsid w:val="00CD012E"/>
    <w:rsid w:val="00CD1538"/>
    <w:rsid w:val="00CD25A8"/>
    <w:rsid w:val="00CD3A0D"/>
    <w:rsid w:val="00CD3DB8"/>
    <w:rsid w:val="00CD4BDA"/>
    <w:rsid w:val="00CD606A"/>
    <w:rsid w:val="00CE2622"/>
    <w:rsid w:val="00CE6117"/>
    <w:rsid w:val="00CE7770"/>
    <w:rsid w:val="00CF3D21"/>
    <w:rsid w:val="00CF3D85"/>
    <w:rsid w:val="00CF61BA"/>
    <w:rsid w:val="00CF7B27"/>
    <w:rsid w:val="00D00575"/>
    <w:rsid w:val="00D007B5"/>
    <w:rsid w:val="00D02728"/>
    <w:rsid w:val="00D02CBD"/>
    <w:rsid w:val="00D03141"/>
    <w:rsid w:val="00D03EF7"/>
    <w:rsid w:val="00D04BDA"/>
    <w:rsid w:val="00D05450"/>
    <w:rsid w:val="00D10D61"/>
    <w:rsid w:val="00D1521B"/>
    <w:rsid w:val="00D167F9"/>
    <w:rsid w:val="00D16C70"/>
    <w:rsid w:val="00D17EC9"/>
    <w:rsid w:val="00D20570"/>
    <w:rsid w:val="00D20C39"/>
    <w:rsid w:val="00D2420B"/>
    <w:rsid w:val="00D259CA"/>
    <w:rsid w:val="00D25F48"/>
    <w:rsid w:val="00D278B6"/>
    <w:rsid w:val="00D2793E"/>
    <w:rsid w:val="00D27D9A"/>
    <w:rsid w:val="00D31718"/>
    <w:rsid w:val="00D325A6"/>
    <w:rsid w:val="00D40B1C"/>
    <w:rsid w:val="00D40C01"/>
    <w:rsid w:val="00D43100"/>
    <w:rsid w:val="00D43558"/>
    <w:rsid w:val="00D46886"/>
    <w:rsid w:val="00D46932"/>
    <w:rsid w:val="00D50542"/>
    <w:rsid w:val="00D5151C"/>
    <w:rsid w:val="00D51E42"/>
    <w:rsid w:val="00D52291"/>
    <w:rsid w:val="00D528CF"/>
    <w:rsid w:val="00D52E68"/>
    <w:rsid w:val="00D53D05"/>
    <w:rsid w:val="00D55825"/>
    <w:rsid w:val="00D56692"/>
    <w:rsid w:val="00D57282"/>
    <w:rsid w:val="00D6010E"/>
    <w:rsid w:val="00D60D98"/>
    <w:rsid w:val="00D61548"/>
    <w:rsid w:val="00D61AB7"/>
    <w:rsid w:val="00D62BCA"/>
    <w:rsid w:val="00D645B9"/>
    <w:rsid w:val="00D64AEB"/>
    <w:rsid w:val="00D67146"/>
    <w:rsid w:val="00D67FEC"/>
    <w:rsid w:val="00D7107A"/>
    <w:rsid w:val="00D76EC6"/>
    <w:rsid w:val="00D8125D"/>
    <w:rsid w:val="00D8525E"/>
    <w:rsid w:val="00D86B88"/>
    <w:rsid w:val="00D90982"/>
    <w:rsid w:val="00D9183C"/>
    <w:rsid w:val="00D91A1A"/>
    <w:rsid w:val="00D922BF"/>
    <w:rsid w:val="00D92562"/>
    <w:rsid w:val="00D930EC"/>
    <w:rsid w:val="00DA039A"/>
    <w:rsid w:val="00DA1C12"/>
    <w:rsid w:val="00DA70BC"/>
    <w:rsid w:val="00DB052A"/>
    <w:rsid w:val="00DB05C1"/>
    <w:rsid w:val="00DB1034"/>
    <w:rsid w:val="00DB45B8"/>
    <w:rsid w:val="00DC3A79"/>
    <w:rsid w:val="00DC3AC0"/>
    <w:rsid w:val="00DC3D4F"/>
    <w:rsid w:val="00DC3ECE"/>
    <w:rsid w:val="00DC4A2B"/>
    <w:rsid w:val="00DC6597"/>
    <w:rsid w:val="00DC66EA"/>
    <w:rsid w:val="00DD14CB"/>
    <w:rsid w:val="00DD14E5"/>
    <w:rsid w:val="00DD3CB9"/>
    <w:rsid w:val="00DD43DA"/>
    <w:rsid w:val="00DD4E8B"/>
    <w:rsid w:val="00DD5B55"/>
    <w:rsid w:val="00DD5D3A"/>
    <w:rsid w:val="00DD5D54"/>
    <w:rsid w:val="00DD6CD2"/>
    <w:rsid w:val="00DE14FF"/>
    <w:rsid w:val="00DE37A2"/>
    <w:rsid w:val="00DE6905"/>
    <w:rsid w:val="00DE75E4"/>
    <w:rsid w:val="00DE7BA2"/>
    <w:rsid w:val="00DF06B8"/>
    <w:rsid w:val="00DF186F"/>
    <w:rsid w:val="00DF52D2"/>
    <w:rsid w:val="00DF58AD"/>
    <w:rsid w:val="00DF6544"/>
    <w:rsid w:val="00E00924"/>
    <w:rsid w:val="00E00A9B"/>
    <w:rsid w:val="00E014E2"/>
    <w:rsid w:val="00E01CC6"/>
    <w:rsid w:val="00E05691"/>
    <w:rsid w:val="00E059B0"/>
    <w:rsid w:val="00E14E68"/>
    <w:rsid w:val="00E1509C"/>
    <w:rsid w:val="00E229EA"/>
    <w:rsid w:val="00E22B14"/>
    <w:rsid w:val="00E252A3"/>
    <w:rsid w:val="00E25C59"/>
    <w:rsid w:val="00E2766E"/>
    <w:rsid w:val="00E30850"/>
    <w:rsid w:val="00E30968"/>
    <w:rsid w:val="00E31C15"/>
    <w:rsid w:val="00E33F0A"/>
    <w:rsid w:val="00E3493A"/>
    <w:rsid w:val="00E35917"/>
    <w:rsid w:val="00E370A7"/>
    <w:rsid w:val="00E40610"/>
    <w:rsid w:val="00E45B65"/>
    <w:rsid w:val="00E50831"/>
    <w:rsid w:val="00E509FC"/>
    <w:rsid w:val="00E51F95"/>
    <w:rsid w:val="00E54F5D"/>
    <w:rsid w:val="00E5637C"/>
    <w:rsid w:val="00E57CA2"/>
    <w:rsid w:val="00E57F76"/>
    <w:rsid w:val="00E600DB"/>
    <w:rsid w:val="00E62274"/>
    <w:rsid w:val="00E642D7"/>
    <w:rsid w:val="00E657A0"/>
    <w:rsid w:val="00E6781E"/>
    <w:rsid w:val="00E7051A"/>
    <w:rsid w:val="00E713E1"/>
    <w:rsid w:val="00E71A75"/>
    <w:rsid w:val="00E7241C"/>
    <w:rsid w:val="00E72CE6"/>
    <w:rsid w:val="00E73426"/>
    <w:rsid w:val="00E73F77"/>
    <w:rsid w:val="00E75681"/>
    <w:rsid w:val="00E75E24"/>
    <w:rsid w:val="00E82234"/>
    <w:rsid w:val="00E83500"/>
    <w:rsid w:val="00E84B21"/>
    <w:rsid w:val="00E84D52"/>
    <w:rsid w:val="00E85567"/>
    <w:rsid w:val="00E855AE"/>
    <w:rsid w:val="00E8593B"/>
    <w:rsid w:val="00E90129"/>
    <w:rsid w:val="00E90B6F"/>
    <w:rsid w:val="00E90E18"/>
    <w:rsid w:val="00E91CAE"/>
    <w:rsid w:val="00E93AFB"/>
    <w:rsid w:val="00E95F4A"/>
    <w:rsid w:val="00EA5CDA"/>
    <w:rsid w:val="00EA618A"/>
    <w:rsid w:val="00EA6333"/>
    <w:rsid w:val="00EA686D"/>
    <w:rsid w:val="00EB08CF"/>
    <w:rsid w:val="00EB0FD8"/>
    <w:rsid w:val="00EB5022"/>
    <w:rsid w:val="00EB583D"/>
    <w:rsid w:val="00EB5B2A"/>
    <w:rsid w:val="00EB71EC"/>
    <w:rsid w:val="00EC4BA7"/>
    <w:rsid w:val="00EC51CC"/>
    <w:rsid w:val="00EC6A84"/>
    <w:rsid w:val="00ED1B0F"/>
    <w:rsid w:val="00ED3602"/>
    <w:rsid w:val="00ED3C3A"/>
    <w:rsid w:val="00ED462C"/>
    <w:rsid w:val="00ED5694"/>
    <w:rsid w:val="00ED5B74"/>
    <w:rsid w:val="00ED6E7C"/>
    <w:rsid w:val="00EE339A"/>
    <w:rsid w:val="00EE502E"/>
    <w:rsid w:val="00EE51A1"/>
    <w:rsid w:val="00EE59D3"/>
    <w:rsid w:val="00EE5ED8"/>
    <w:rsid w:val="00EE7E23"/>
    <w:rsid w:val="00EF06DB"/>
    <w:rsid w:val="00EF3F50"/>
    <w:rsid w:val="00F05A27"/>
    <w:rsid w:val="00F05ED1"/>
    <w:rsid w:val="00F07856"/>
    <w:rsid w:val="00F07D62"/>
    <w:rsid w:val="00F105AA"/>
    <w:rsid w:val="00F105F7"/>
    <w:rsid w:val="00F117D0"/>
    <w:rsid w:val="00F13C60"/>
    <w:rsid w:val="00F15B27"/>
    <w:rsid w:val="00F170AB"/>
    <w:rsid w:val="00F17BCE"/>
    <w:rsid w:val="00F206B6"/>
    <w:rsid w:val="00F20B1B"/>
    <w:rsid w:val="00F21A39"/>
    <w:rsid w:val="00F22989"/>
    <w:rsid w:val="00F23155"/>
    <w:rsid w:val="00F236B1"/>
    <w:rsid w:val="00F255E8"/>
    <w:rsid w:val="00F261D1"/>
    <w:rsid w:val="00F311FC"/>
    <w:rsid w:val="00F31407"/>
    <w:rsid w:val="00F31792"/>
    <w:rsid w:val="00F31A13"/>
    <w:rsid w:val="00F32221"/>
    <w:rsid w:val="00F338AC"/>
    <w:rsid w:val="00F344BF"/>
    <w:rsid w:val="00F354D4"/>
    <w:rsid w:val="00F35D92"/>
    <w:rsid w:val="00F3652B"/>
    <w:rsid w:val="00F36962"/>
    <w:rsid w:val="00F369D7"/>
    <w:rsid w:val="00F42955"/>
    <w:rsid w:val="00F43B1F"/>
    <w:rsid w:val="00F45338"/>
    <w:rsid w:val="00F457F9"/>
    <w:rsid w:val="00F45D51"/>
    <w:rsid w:val="00F47FC3"/>
    <w:rsid w:val="00F51E15"/>
    <w:rsid w:val="00F52BED"/>
    <w:rsid w:val="00F56A26"/>
    <w:rsid w:val="00F56CC5"/>
    <w:rsid w:val="00F57436"/>
    <w:rsid w:val="00F638E2"/>
    <w:rsid w:val="00F63AF5"/>
    <w:rsid w:val="00F64E46"/>
    <w:rsid w:val="00F6563D"/>
    <w:rsid w:val="00F65C35"/>
    <w:rsid w:val="00F6618B"/>
    <w:rsid w:val="00F675FB"/>
    <w:rsid w:val="00F70B17"/>
    <w:rsid w:val="00F70D89"/>
    <w:rsid w:val="00F71E7E"/>
    <w:rsid w:val="00F756A0"/>
    <w:rsid w:val="00F76E21"/>
    <w:rsid w:val="00F77569"/>
    <w:rsid w:val="00F81262"/>
    <w:rsid w:val="00F83280"/>
    <w:rsid w:val="00F83B61"/>
    <w:rsid w:val="00F843C3"/>
    <w:rsid w:val="00F85288"/>
    <w:rsid w:val="00F86093"/>
    <w:rsid w:val="00F8686B"/>
    <w:rsid w:val="00F87BED"/>
    <w:rsid w:val="00F87E84"/>
    <w:rsid w:val="00F92EED"/>
    <w:rsid w:val="00F93304"/>
    <w:rsid w:val="00F93926"/>
    <w:rsid w:val="00F971D9"/>
    <w:rsid w:val="00FA2858"/>
    <w:rsid w:val="00FA3CAF"/>
    <w:rsid w:val="00FA40C8"/>
    <w:rsid w:val="00FA4E62"/>
    <w:rsid w:val="00FA7A9F"/>
    <w:rsid w:val="00FB06E8"/>
    <w:rsid w:val="00FB3219"/>
    <w:rsid w:val="00FB7B72"/>
    <w:rsid w:val="00FC1EFA"/>
    <w:rsid w:val="00FC224F"/>
    <w:rsid w:val="00FC6A14"/>
    <w:rsid w:val="00FD1A01"/>
    <w:rsid w:val="00FD538F"/>
    <w:rsid w:val="00FD64CD"/>
    <w:rsid w:val="00FE1F65"/>
    <w:rsid w:val="00FE46C7"/>
    <w:rsid w:val="00FE5678"/>
    <w:rsid w:val="00FE6903"/>
    <w:rsid w:val="00FE7E6B"/>
    <w:rsid w:val="00FF1B9D"/>
    <w:rsid w:val="00FF2CD3"/>
    <w:rsid w:val="00FF2D18"/>
    <w:rsid w:val="00FF392A"/>
    <w:rsid w:val="00FF5F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1E1C8"/>
  <w15:docId w15:val="{53C3283F-7BF3-4E4D-96C8-AD3EDF9CC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3AFB"/>
    <w:pPr>
      <w:spacing w:line="360" w:lineRule="auto"/>
      <w:jc w:val="both"/>
    </w:pPr>
    <w:rPr>
      <w:sz w:val="24"/>
    </w:rPr>
  </w:style>
  <w:style w:type="paragraph" w:styleId="berschrift1">
    <w:name w:val="heading 1"/>
    <w:basedOn w:val="Standard"/>
    <w:next w:val="Standard"/>
    <w:link w:val="berschrift1Zchn"/>
    <w:autoRedefine/>
    <w:uiPriority w:val="9"/>
    <w:qFormat/>
    <w:rsid w:val="00537336"/>
    <w:pPr>
      <w:keepNext/>
      <w:keepLines/>
      <w:numPr>
        <w:numId w:val="7"/>
      </w:numPr>
      <w:spacing w:before="480" w:after="0"/>
      <w:jc w:val="left"/>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autoRedefine/>
    <w:uiPriority w:val="9"/>
    <w:unhideWhenUsed/>
    <w:qFormat/>
    <w:rsid w:val="008152BE"/>
    <w:pPr>
      <w:keepNext/>
      <w:keepLines/>
      <w:numPr>
        <w:ilvl w:val="1"/>
        <w:numId w:val="7"/>
      </w:numPr>
      <w:spacing w:before="200" w:after="0"/>
      <w:jc w:val="left"/>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autoRedefine/>
    <w:uiPriority w:val="9"/>
    <w:unhideWhenUsed/>
    <w:qFormat/>
    <w:rsid w:val="00C5602E"/>
    <w:pPr>
      <w:keepNext/>
      <w:keepLines/>
      <w:numPr>
        <w:ilvl w:val="2"/>
        <w:numId w:val="7"/>
      </w:numPr>
      <w:spacing w:before="200" w:after="0"/>
      <w:jc w:val="left"/>
      <w:outlineLvl w:val="2"/>
    </w:pPr>
    <w:rPr>
      <w:rFonts w:asciiTheme="majorHAnsi" w:eastAsiaTheme="minorEastAsia" w:hAnsiTheme="majorHAnsi" w:cstheme="majorBidi"/>
      <w:b/>
      <w:bCs/>
      <w:sz w:val="26"/>
    </w:rPr>
  </w:style>
  <w:style w:type="paragraph" w:styleId="berschrift4">
    <w:name w:val="heading 4"/>
    <w:basedOn w:val="Standard"/>
    <w:next w:val="Standard"/>
    <w:link w:val="berschrift4Zchn"/>
    <w:autoRedefine/>
    <w:uiPriority w:val="9"/>
    <w:unhideWhenUsed/>
    <w:rsid w:val="00816C98"/>
    <w:pPr>
      <w:keepNext/>
      <w:keepLines/>
      <w:numPr>
        <w:ilvl w:val="3"/>
        <w:numId w:val="7"/>
      </w:numPr>
      <w:spacing w:before="200" w:after="0"/>
      <w:outlineLvl w:val="3"/>
    </w:pPr>
    <w:rPr>
      <w:rFonts w:asciiTheme="majorHAnsi" w:eastAsiaTheme="majorEastAsia" w:hAnsiTheme="majorHAnsi" w:cstheme="majorBidi"/>
      <w:b/>
      <w:bCs/>
      <w:iCs/>
    </w:rPr>
  </w:style>
  <w:style w:type="paragraph" w:styleId="berschrift5">
    <w:name w:val="heading 5"/>
    <w:basedOn w:val="Standard"/>
    <w:next w:val="Standard"/>
    <w:link w:val="berschrift5Zchn"/>
    <w:uiPriority w:val="9"/>
    <w:unhideWhenUsed/>
    <w:rsid w:val="00532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532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532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3283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532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Untertitel"/>
    <w:link w:val="TitelZchn"/>
    <w:uiPriority w:val="10"/>
    <w:qFormat/>
    <w:rsid w:val="00EC4BA7"/>
    <w:pPr>
      <w:spacing w:after="300" w:line="240" w:lineRule="auto"/>
      <w:contextualSpacing/>
      <w:jc w:val="center"/>
    </w:pPr>
    <w:rPr>
      <w:rFonts w:asciiTheme="majorHAnsi" w:eastAsiaTheme="majorEastAsia" w:hAnsiTheme="majorHAnsi" w:cstheme="majorBidi"/>
      <w:b/>
      <w:color w:val="000000" w:themeColor="text2" w:themeShade="BF"/>
      <w:spacing w:val="5"/>
      <w:kern w:val="28"/>
      <w:sz w:val="44"/>
      <w:szCs w:val="52"/>
    </w:rPr>
  </w:style>
  <w:style w:type="character" w:customStyle="1" w:styleId="TitelZchn">
    <w:name w:val="Titel Zchn"/>
    <w:basedOn w:val="Absatz-Standardschriftart"/>
    <w:link w:val="Titel"/>
    <w:uiPriority w:val="10"/>
    <w:rsid w:val="00EC4BA7"/>
    <w:rPr>
      <w:rFonts w:asciiTheme="majorHAnsi" w:eastAsiaTheme="majorEastAsia" w:hAnsiTheme="majorHAnsi" w:cstheme="majorBidi"/>
      <w:b/>
      <w:color w:val="000000" w:themeColor="text2" w:themeShade="BF"/>
      <w:spacing w:val="5"/>
      <w:kern w:val="28"/>
      <w:sz w:val="44"/>
      <w:szCs w:val="52"/>
    </w:rPr>
  </w:style>
  <w:style w:type="paragraph" w:styleId="Kopfzeile">
    <w:name w:val="header"/>
    <w:basedOn w:val="Standard"/>
    <w:link w:val="KopfzeileZchn"/>
    <w:uiPriority w:val="99"/>
    <w:unhideWhenUsed/>
    <w:rsid w:val="00DD4E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E8B"/>
  </w:style>
  <w:style w:type="paragraph" w:styleId="Fuzeile">
    <w:name w:val="footer"/>
    <w:basedOn w:val="Standard"/>
    <w:link w:val="FuzeileZchn"/>
    <w:uiPriority w:val="99"/>
    <w:unhideWhenUsed/>
    <w:qFormat/>
    <w:rsid w:val="00DD4E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E8B"/>
  </w:style>
  <w:style w:type="character" w:customStyle="1" w:styleId="berschrift1Zchn">
    <w:name w:val="Überschrift 1 Zchn"/>
    <w:basedOn w:val="Absatz-Standardschriftart"/>
    <w:link w:val="berschrift1"/>
    <w:uiPriority w:val="9"/>
    <w:rsid w:val="00537336"/>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8152BE"/>
    <w:rPr>
      <w:rFonts w:asciiTheme="majorHAnsi" w:eastAsiaTheme="majorEastAsia" w:hAnsiTheme="majorHAnsi" w:cstheme="majorBidi"/>
      <w:b/>
      <w:bCs/>
      <w:sz w:val="28"/>
      <w:szCs w:val="26"/>
    </w:rPr>
  </w:style>
  <w:style w:type="paragraph" w:styleId="Untertitel">
    <w:name w:val="Subtitle"/>
    <w:basedOn w:val="Standard"/>
    <w:next w:val="Standard"/>
    <w:link w:val="UntertitelZchn"/>
    <w:uiPriority w:val="11"/>
    <w:qFormat/>
    <w:rsid w:val="00EC4BA7"/>
    <w:pPr>
      <w:numPr>
        <w:ilvl w:val="1"/>
      </w:numPr>
      <w:spacing w:line="240" w:lineRule="auto"/>
      <w:jc w:val="center"/>
    </w:pPr>
    <w:rPr>
      <w:rFonts w:asciiTheme="majorHAnsi" w:eastAsiaTheme="majorEastAsia" w:hAnsiTheme="majorHAnsi" w:cstheme="majorBidi"/>
      <w:iCs/>
      <w:spacing w:val="15"/>
      <w:sz w:val="36"/>
      <w:szCs w:val="24"/>
    </w:rPr>
  </w:style>
  <w:style w:type="character" w:customStyle="1" w:styleId="UntertitelZchn">
    <w:name w:val="Untertitel Zchn"/>
    <w:basedOn w:val="Absatz-Standardschriftart"/>
    <w:link w:val="Untertitel"/>
    <w:uiPriority w:val="11"/>
    <w:rsid w:val="00EC4BA7"/>
    <w:rPr>
      <w:rFonts w:asciiTheme="majorHAnsi" w:eastAsiaTheme="majorEastAsia" w:hAnsiTheme="majorHAnsi" w:cstheme="majorBidi"/>
      <w:iCs/>
      <w:spacing w:val="15"/>
      <w:sz w:val="36"/>
      <w:szCs w:val="24"/>
    </w:rPr>
  </w:style>
  <w:style w:type="character" w:customStyle="1" w:styleId="berschrift3Zchn">
    <w:name w:val="Überschrift 3 Zchn"/>
    <w:basedOn w:val="Absatz-Standardschriftart"/>
    <w:link w:val="berschrift3"/>
    <w:uiPriority w:val="9"/>
    <w:rsid w:val="00C5602E"/>
    <w:rPr>
      <w:rFonts w:asciiTheme="majorHAnsi" w:eastAsiaTheme="minorEastAsia" w:hAnsiTheme="majorHAnsi" w:cstheme="majorBidi"/>
      <w:b/>
      <w:bCs/>
      <w:sz w:val="26"/>
    </w:rPr>
  </w:style>
  <w:style w:type="paragraph" w:customStyle="1" w:styleId="ArtderArbeit">
    <w:name w:val="Art der Arbeit"/>
    <w:basedOn w:val="Standard"/>
    <w:qFormat/>
    <w:rsid w:val="00EC4BA7"/>
    <w:pPr>
      <w:spacing w:line="240" w:lineRule="auto"/>
      <w:jc w:val="center"/>
    </w:pPr>
    <w:rPr>
      <w:sz w:val="36"/>
    </w:rPr>
  </w:style>
  <w:style w:type="paragraph" w:styleId="Zitat">
    <w:name w:val="Quote"/>
    <w:basedOn w:val="Standard"/>
    <w:next w:val="Standard"/>
    <w:link w:val="ZitatZchn"/>
    <w:uiPriority w:val="29"/>
    <w:qFormat/>
    <w:rsid w:val="00243EC6"/>
    <w:rPr>
      <w:i/>
      <w:iCs/>
      <w:color w:val="000000" w:themeColor="text1"/>
    </w:rPr>
  </w:style>
  <w:style w:type="character" w:customStyle="1" w:styleId="ZitatZchn">
    <w:name w:val="Zitat Zchn"/>
    <w:basedOn w:val="Absatz-Standardschriftart"/>
    <w:link w:val="Zitat"/>
    <w:uiPriority w:val="29"/>
    <w:rsid w:val="00243EC6"/>
    <w:rPr>
      <w:i/>
      <w:iCs/>
      <w:color w:val="000000" w:themeColor="text1"/>
      <w:sz w:val="24"/>
    </w:rPr>
  </w:style>
  <w:style w:type="paragraph" w:customStyle="1" w:styleId="Tabelleninhalt">
    <w:name w:val="Tabelleninhalt"/>
    <w:basedOn w:val="Standard"/>
    <w:next w:val="Standard"/>
    <w:qFormat/>
    <w:rsid w:val="00277DA8"/>
    <w:rPr>
      <w:sz w:val="20"/>
    </w:rPr>
  </w:style>
  <w:style w:type="paragraph" w:customStyle="1" w:styleId="Quellcode">
    <w:name w:val="Quellcode"/>
    <w:basedOn w:val="Standard"/>
    <w:next w:val="Standard"/>
    <w:qFormat/>
    <w:rsid w:val="00AF3DDD"/>
    <w:pPr>
      <w:shd w:val="clear" w:color="auto" w:fill="F2F2F2" w:themeFill="background1" w:themeFillShade="F2"/>
      <w:suppressAutoHyphens/>
      <w:ind w:left="708"/>
      <w:jc w:val="left"/>
    </w:pPr>
    <w:rPr>
      <w:rFonts w:ascii="Courier New" w:hAnsi="Courier New"/>
    </w:rPr>
  </w:style>
  <w:style w:type="paragraph" w:styleId="Funotentext">
    <w:name w:val="footnote text"/>
    <w:basedOn w:val="Standard"/>
    <w:link w:val="FunotentextZchn"/>
    <w:uiPriority w:val="99"/>
    <w:semiHidden/>
    <w:unhideWhenUsed/>
    <w:qFormat/>
    <w:rsid w:val="00277DA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7DA8"/>
    <w:rPr>
      <w:sz w:val="20"/>
      <w:szCs w:val="20"/>
    </w:rPr>
  </w:style>
  <w:style w:type="paragraph" w:styleId="Sprechblasentext">
    <w:name w:val="Balloon Text"/>
    <w:basedOn w:val="Standard"/>
    <w:link w:val="SprechblasentextZchn"/>
    <w:uiPriority w:val="99"/>
    <w:semiHidden/>
    <w:unhideWhenUsed/>
    <w:rsid w:val="00EC4B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C4BA7"/>
    <w:rPr>
      <w:rFonts w:ascii="Tahoma" w:hAnsi="Tahoma" w:cs="Tahoma"/>
      <w:sz w:val="16"/>
      <w:szCs w:val="16"/>
    </w:rPr>
  </w:style>
  <w:style w:type="table" w:styleId="Tabellenraster">
    <w:name w:val="Table Grid"/>
    <w:basedOn w:val="NormaleTabelle"/>
    <w:uiPriority w:val="59"/>
    <w:rsid w:val="0060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65B4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unotenzeichen">
    <w:name w:val="footnote reference"/>
    <w:basedOn w:val="Absatz-Standardschriftart"/>
    <w:uiPriority w:val="99"/>
    <w:semiHidden/>
    <w:unhideWhenUsed/>
    <w:rsid w:val="00236E15"/>
    <w:rPr>
      <w:vertAlign w:val="superscript"/>
    </w:rPr>
  </w:style>
  <w:style w:type="character" w:styleId="Hyperlink">
    <w:name w:val="Hyperlink"/>
    <w:basedOn w:val="Absatz-Standardschriftart"/>
    <w:uiPriority w:val="99"/>
    <w:unhideWhenUsed/>
    <w:rsid w:val="004C3AE2"/>
    <w:rPr>
      <w:color w:val="0000FF" w:themeColor="hyperlink"/>
      <w:u w:val="single"/>
    </w:rPr>
  </w:style>
  <w:style w:type="paragraph" w:styleId="Verzeichnis1">
    <w:name w:val="toc 1"/>
    <w:basedOn w:val="Standard"/>
    <w:next w:val="Standard"/>
    <w:autoRedefine/>
    <w:uiPriority w:val="39"/>
    <w:unhideWhenUsed/>
    <w:rsid w:val="004C3AE2"/>
    <w:pPr>
      <w:spacing w:after="100"/>
    </w:pPr>
  </w:style>
  <w:style w:type="character" w:customStyle="1" w:styleId="berschrift4Zchn">
    <w:name w:val="Überschrift 4 Zchn"/>
    <w:basedOn w:val="Absatz-Standardschriftart"/>
    <w:link w:val="berschrift4"/>
    <w:uiPriority w:val="9"/>
    <w:rsid w:val="00816C98"/>
    <w:rPr>
      <w:rFonts w:asciiTheme="majorHAnsi" w:eastAsiaTheme="majorEastAsia" w:hAnsiTheme="majorHAnsi" w:cstheme="majorBidi"/>
      <w:b/>
      <w:bCs/>
      <w:iCs/>
      <w:sz w:val="24"/>
    </w:rPr>
  </w:style>
  <w:style w:type="paragraph" w:styleId="Beschriftung">
    <w:name w:val="caption"/>
    <w:basedOn w:val="Standard"/>
    <w:next w:val="Standard"/>
    <w:uiPriority w:val="35"/>
    <w:unhideWhenUsed/>
    <w:qFormat/>
    <w:rsid w:val="007003AD"/>
    <w:pPr>
      <w:spacing w:line="240" w:lineRule="auto"/>
      <w:jc w:val="left"/>
    </w:pPr>
    <w:rPr>
      <w:bCs/>
      <w:szCs w:val="18"/>
    </w:rPr>
  </w:style>
  <w:style w:type="character" w:customStyle="1" w:styleId="berschrift5Zchn">
    <w:name w:val="Überschrift 5 Zchn"/>
    <w:basedOn w:val="Absatz-Standardschriftart"/>
    <w:link w:val="berschrift5"/>
    <w:uiPriority w:val="9"/>
    <w:rsid w:val="00532839"/>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532839"/>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532839"/>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53283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532839"/>
    <w:rPr>
      <w:rFonts w:asciiTheme="majorHAnsi" w:eastAsiaTheme="majorEastAsia" w:hAnsiTheme="majorHAnsi" w:cstheme="majorBidi"/>
      <w:i/>
      <w:iCs/>
      <w:color w:val="404040" w:themeColor="text1" w:themeTint="BF"/>
      <w:sz w:val="20"/>
      <w:szCs w:val="20"/>
    </w:rPr>
  </w:style>
  <w:style w:type="paragraph" w:styleId="Verzeichnis2">
    <w:name w:val="toc 2"/>
    <w:basedOn w:val="Standard"/>
    <w:next w:val="Standard"/>
    <w:autoRedefine/>
    <w:uiPriority w:val="39"/>
    <w:unhideWhenUsed/>
    <w:rsid w:val="004B1D22"/>
    <w:pPr>
      <w:spacing w:after="100"/>
      <w:ind w:left="240"/>
    </w:pPr>
  </w:style>
  <w:style w:type="paragraph" w:styleId="Verzeichnis3">
    <w:name w:val="toc 3"/>
    <w:basedOn w:val="Standard"/>
    <w:next w:val="Standard"/>
    <w:autoRedefine/>
    <w:uiPriority w:val="39"/>
    <w:unhideWhenUsed/>
    <w:rsid w:val="004B1D22"/>
    <w:pPr>
      <w:spacing w:after="100"/>
      <w:ind w:left="480"/>
    </w:pPr>
  </w:style>
  <w:style w:type="paragraph" w:styleId="Inhaltsverzeichnisberschrift">
    <w:name w:val="TOC Heading"/>
    <w:basedOn w:val="berschrift1"/>
    <w:next w:val="Standard"/>
    <w:uiPriority w:val="39"/>
    <w:unhideWhenUsed/>
    <w:qFormat/>
    <w:rsid w:val="004B1D22"/>
    <w:pPr>
      <w:numPr>
        <w:numId w:val="0"/>
      </w:numPr>
      <w:spacing w:before="240" w:line="259" w:lineRule="auto"/>
      <w:outlineLvl w:val="9"/>
    </w:pPr>
    <w:rPr>
      <w:b w:val="0"/>
      <w:bCs w:val="0"/>
      <w:color w:val="365F91" w:themeColor="accent1" w:themeShade="BF"/>
      <w:szCs w:val="32"/>
      <w:lang w:eastAsia="de-DE"/>
    </w:rPr>
  </w:style>
  <w:style w:type="character" w:styleId="Platzhaltertext">
    <w:name w:val="Placeholder Text"/>
    <w:basedOn w:val="Absatz-Standardschriftart"/>
    <w:uiPriority w:val="99"/>
    <w:semiHidden/>
    <w:rsid w:val="000F6578"/>
    <w:rPr>
      <w:color w:val="808080"/>
    </w:rPr>
  </w:style>
  <w:style w:type="paragraph" w:styleId="Listenabsatz">
    <w:name w:val="List Paragraph"/>
    <w:basedOn w:val="Standard"/>
    <w:uiPriority w:val="34"/>
    <w:qFormat/>
    <w:rsid w:val="001C4433"/>
    <w:pPr>
      <w:ind w:left="720"/>
      <w:contextualSpacing/>
    </w:pPr>
  </w:style>
  <w:style w:type="paragraph" w:customStyle="1" w:styleId="berschrift41">
    <w:name w:val="Überschrift 4_1"/>
    <w:basedOn w:val="berschrift4"/>
    <w:next w:val="Standard"/>
    <w:link w:val="berschrift41Zchn"/>
    <w:qFormat/>
    <w:rsid w:val="00B55C56"/>
  </w:style>
  <w:style w:type="character" w:customStyle="1" w:styleId="berschrift41Zchn">
    <w:name w:val="Überschrift 4_1 Zchn"/>
    <w:basedOn w:val="berschrift4Zchn"/>
    <w:link w:val="berschrift41"/>
    <w:rsid w:val="00B55C56"/>
    <w:rPr>
      <w:rFonts w:asciiTheme="majorHAnsi" w:eastAsiaTheme="majorEastAsia" w:hAnsiTheme="majorHAnsi" w:cstheme="majorBidi"/>
      <w:b/>
      <w:bCs/>
      <w:iCs/>
      <w:sz w:val="24"/>
    </w:rPr>
  </w:style>
  <w:style w:type="paragraph" w:styleId="HTMLVorformatiert">
    <w:name w:val="HTML Preformatted"/>
    <w:basedOn w:val="Standard"/>
    <w:link w:val="HTMLVorformatiertZchn"/>
    <w:uiPriority w:val="99"/>
    <w:unhideWhenUsed/>
    <w:rsid w:val="00826C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paragraph" w:styleId="KeinLeerraum">
    <w:name w:val="No Spacing"/>
    <w:uiPriority w:val="1"/>
    <w:rsid w:val="00C279A8"/>
    <w:pPr>
      <w:spacing w:after="0" w:line="240" w:lineRule="auto"/>
      <w:jc w:val="both"/>
    </w:pPr>
    <w:rPr>
      <w:sz w:val="24"/>
    </w:rPr>
  </w:style>
  <w:style w:type="character" w:customStyle="1" w:styleId="HTMLVorformatiertZchn">
    <w:name w:val="HTML Vorformatiert Zchn"/>
    <w:basedOn w:val="Absatz-Standardschriftart"/>
    <w:link w:val="HTMLVorformatiert"/>
    <w:uiPriority w:val="99"/>
    <w:rsid w:val="00826C30"/>
    <w:rPr>
      <w:rFonts w:ascii="Courier New" w:eastAsia="Times New Roman" w:hAnsi="Courier New" w:cs="Courier New"/>
      <w:sz w:val="20"/>
      <w:szCs w:val="20"/>
      <w:lang w:eastAsia="de-DE"/>
    </w:rPr>
  </w:style>
  <w:style w:type="paragraph" w:customStyle="1" w:styleId="Formatvorlage1">
    <w:name w:val="Formatvorlage1"/>
    <w:basedOn w:val="berschrift5"/>
    <w:next w:val="Standard"/>
    <w:link w:val="Formatvorlage1Zchn"/>
    <w:qFormat/>
    <w:rsid w:val="00F56A26"/>
    <w:rPr>
      <w:rFonts w:eastAsiaTheme="minorEastAsia"/>
      <w:b/>
      <w:iCs/>
      <w:color w:val="000000" w:themeColor="text1"/>
      <w:lang w:val="en-US"/>
    </w:rPr>
  </w:style>
  <w:style w:type="character" w:customStyle="1" w:styleId="Formatvorlage1Zchn">
    <w:name w:val="Formatvorlage1 Zchn"/>
    <w:basedOn w:val="berschrift5Zchn"/>
    <w:link w:val="Formatvorlage1"/>
    <w:rsid w:val="00F56A26"/>
    <w:rPr>
      <w:rFonts w:asciiTheme="majorHAnsi" w:eastAsiaTheme="minorEastAsia" w:hAnsiTheme="majorHAnsi" w:cstheme="majorBidi"/>
      <w:b/>
      <w:iCs/>
      <w:color w:val="000000" w:themeColor="text1"/>
      <w:sz w:val="24"/>
      <w:lang w:val="en-US"/>
    </w:rPr>
  </w:style>
  <w:style w:type="character" w:styleId="NichtaufgelsteErwhnung">
    <w:name w:val="Unresolved Mention"/>
    <w:basedOn w:val="Absatz-Standardschriftart"/>
    <w:uiPriority w:val="99"/>
    <w:semiHidden/>
    <w:unhideWhenUsed/>
    <w:rsid w:val="00680B10"/>
    <w:rPr>
      <w:color w:val="605E5C"/>
      <w:shd w:val="clear" w:color="auto" w:fill="E1DFDD"/>
    </w:rPr>
  </w:style>
  <w:style w:type="paragraph" w:customStyle="1" w:styleId="Code">
    <w:name w:val="Code"/>
    <w:basedOn w:val="KeinLeerraum"/>
    <w:link w:val="CodeZchn"/>
    <w:qFormat/>
    <w:rsid w:val="00515CC1"/>
    <w:pPr>
      <w:tabs>
        <w:tab w:val="left" w:pos="567"/>
      </w:tabs>
      <w:spacing w:after="240" w:line="288" w:lineRule="auto"/>
      <w:ind w:left="709"/>
      <w:jc w:val="left"/>
    </w:pPr>
    <w:rPr>
      <w:rFonts w:ascii="Consolas" w:hAnsi="Consolas" w:cs="Segoe UI"/>
      <w:sz w:val="20"/>
      <w:szCs w:val="18"/>
    </w:rPr>
  </w:style>
  <w:style w:type="character" w:customStyle="1" w:styleId="CodeZchn">
    <w:name w:val="Code Zchn"/>
    <w:basedOn w:val="Absatz-Standardschriftart"/>
    <w:link w:val="Code"/>
    <w:rsid w:val="00515CC1"/>
    <w:rPr>
      <w:rFonts w:ascii="Consolas" w:hAnsi="Consolas" w:cs="Segoe UI"/>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572782">
      <w:bodyDiv w:val="1"/>
      <w:marLeft w:val="0"/>
      <w:marRight w:val="0"/>
      <w:marTop w:val="0"/>
      <w:marBottom w:val="0"/>
      <w:divBdr>
        <w:top w:val="none" w:sz="0" w:space="0" w:color="auto"/>
        <w:left w:val="none" w:sz="0" w:space="0" w:color="auto"/>
        <w:bottom w:val="none" w:sz="0" w:space="0" w:color="auto"/>
        <w:right w:val="none" w:sz="0" w:space="0" w:color="auto"/>
      </w:divBdr>
    </w:div>
    <w:div w:id="76488899">
      <w:bodyDiv w:val="1"/>
      <w:marLeft w:val="0"/>
      <w:marRight w:val="0"/>
      <w:marTop w:val="0"/>
      <w:marBottom w:val="0"/>
      <w:divBdr>
        <w:top w:val="none" w:sz="0" w:space="0" w:color="auto"/>
        <w:left w:val="none" w:sz="0" w:space="0" w:color="auto"/>
        <w:bottom w:val="none" w:sz="0" w:space="0" w:color="auto"/>
        <w:right w:val="none" w:sz="0" w:space="0" w:color="auto"/>
      </w:divBdr>
    </w:div>
    <w:div w:id="193541541">
      <w:bodyDiv w:val="1"/>
      <w:marLeft w:val="0"/>
      <w:marRight w:val="0"/>
      <w:marTop w:val="0"/>
      <w:marBottom w:val="0"/>
      <w:divBdr>
        <w:top w:val="none" w:sz="0" w:space="0" w:color="auto"/>
        <w:left w:val="none" w:sz="0" w:space="0" w:color="auto"/>
        <w:bottom w:val="none" w:sz="0" w:space="0" w:color="auto"/>
        <w:right w:val="none" w:sz="0" w:space="0" w:color="auto"/>
      </w:divBdr>
    </w:div>
    <w:div w:id="375853753">
      <w:bodyDiv w:val="1"/>
      <w:marLeft w:val="0"/>
      <w:marRight w:val="0"/>
      <w:marTop w:val="0"/>
      <w:marBottom w:val="0"/>
      <w:divBdr>
        <w:top w:val="none" w:sz="0" w:space="0" w:color="auto"/>
        <w:left w:val="none" w:sz="0" w:space="0" w:color="auto"/>
        <w:bottom w:val="none" w:sz="0" w:space="0" w:color="auto"/>
        <w:right w:val="none" w:sz="0" w:space="0" w:color="auto"/>
      </w:divBdr>
    </w:div>
    <w:div w:id="398796353">
      <w:bodyDiv w:val="1"/>
      <w:marLeft w:val="0"/>
      <w:marRight w:val="0"/>
      <w:marTop w:val="0"/>
      <w:marBottom w:val="0"/>
      <w:divBdr>
        <w:top w:val="none" w:sz="0" w:space="0" w:color="auto"/>
        <w:left w:val="none" w:sz="0" w:space="0" w:color="auto"/>
        <w:bottom w:val="none" w:sz="0" w:space="0" w:color="auto"/>
        <w:right w:val="none" w:sz="0" w:space="0" w:color="auto"/>
      </w:divBdr>
    </w:div>
    <w:div w:id="431630655">
      <w:bodyDiv w:val="1"/>
      <w:marLeft w:val="0"/>
      <w:marRight w:val="0"/>
      <w:marTop w:val="0"/>
      <w:marBottom w:val="0"/>
      <w:divBdr>
        <w:top w:val="none" w:sz="0" w:space="0" w:color="auto"/>
        <w:left w:val="none" w:sz="0" w:space="0" w:color="auto"/>
        <w:bottom w:val="none" w:sz="0" w:space="0" w:color="auto"/>
        <w:right w:val="none" w:sz="0" w:space="0" w:color="auto"/>
      </w:divBdr>
    </w:div>
    <w:div w:id="451829933">
      <w:bodyDiv w:val="1"/>
      <w:marLeft w:val="0"/>
      <w:marRight w:val="0"/>
      <w:marTop w:val="0"/>
      <w:marBottom w:val="0"/>
      <w:divBdr>
        <w:top w:val="none" w:sz="0" w:space="0" w:color="auto"/>
        <w:left w:val="none" w:sz="0" w:space="0" w:color="auto"/>
        <w:bottom w:val="none" w:sz="0" w:space="0" w:color="auto"/>
        <w:right w:val="none" w:sz="0" w:space="0" w:color="auto"/>
      </w:divBdr>
    </w:div>
    <w:div w:id="728190167">
      <w:bodyDiv w:val="1"/>
      <w:marLeft w:val="0"/>
      <w:marRight w:val="0"/>
      <w:marTop w:val="0"/>
      <w:marBottom w:val="0"/>
      <w:divBdr>
        <w:top w:val="none" w:sz="0" w:space="0" w:color="auto"/>
        <w:left w:val="none" w:sz="0" w:space="0" w:color="auto"/>
        <w:bottom w:val="none" w:sz="0" w:space="0" w:color="auto"/>
        <w:right w:val="none" w:sz="0" w:space="0" w:color="auto"/>
      </w:divBdr>
    </w:div>
    <w:div w:id="778717748">
      <w:bodyDiv w:val="1"/>
      <w:marLeft w:val="0"/>
      <w:marRight w:val="0"/>
      <w:marTop w:val="0"/>
      <w:marBottom w:val="0"/>
      <w:divBdr>
        <w:top w:val="none" w:sz="0" w:space="0" w:color="auto"/>
        <w:left w:val="none" w:sz="0" w:space="0" w:color="auto"/>
        <w:bottom w:val="none" w:sz="0" w:space="0" w:color="auto"/>
        <w:right w:val="none" w:sz="0" w:space="0" w:color="auto"/>
      </w:divBdr>
    </w:div>
    <w:div w:id="885411171">
      <w:bodyDiv w:val="1"/>
      <w:marLeft w:val="0"/>
      <w:marRight w:val="0"/>
      <w:marTop w:val="0"/>
      <w:marBottom w:val="0"/>
      <w:divBdr>
        <w:top w:val="none" w:sz="0" w:space="0" w:color="auto"/>
        <w:left w:val="none" w:sz="0" w:space="0" w:color="auto"/>
        <w:bottom w:val="none" w:sz="0" w:space="0" w:color="auto"/>
        <w:right w:val="none" w:sz="0" w:space="0" w:color="auto"/>
      </w:divBdr>
    </w:div>
    <w:div w:id="904335348">
      <w:bodyDiv w:val="1"/>
      <w:marLeft w:val="0"/>
      <w:marRight w:val="0"/>
      <w:marTop w:val="0"/>
      <w:marBottom w:val="0"/>
      <w:divBdr>
        <w:top w:val="none" w:sz="0" w:space="0" w:color="auto"/>
        <w:left w:val="none" w:sz="0" w:space="0" w:color="auto"/>
        <w:bottom w:val="none" w:sz="0" w:space="0" w:color="auto"/>
        <w:right w:val="none" w:sz="0" w:space="0" w:color="auto"/>
      </w:divBdr>
    </w:div>
    <w:div w:id="1191795672">
      <w:bodyDiv w:val="1"/>
      <w:marLeft w:val="0"/>
      <w:marRight w:val="0"/>
      <w:marTop w:val="0"/>
      <w:marBottom w:val="0"/>
      <w:divBdr>
        <w:top w:val="none" w:sz="0" w:space="0" w:color="auto"/>
        <w:left w:val="none" w:sz="0" w:space="0" w:color="auto"/>
        <w:bottom w:val="none" w:sz="0" w:space="0" w:color="auto"/>
        <w:right w:val="none" w:sz="0" w:space="0" w:color="auto"/>
      </w:divBdr>
    </w:div>
    <w:div w:id="1383945133">
      <w:bodyDiv w:val="1"/>
      <w:marLeft w:val="0"/>
      <w:marRight w:val="0"/>
      <w:marTop w:val="0"/>
      <w:marBottom w:val="0"/>
      <w:divBdr>
        <w:top w:val="none" w:sz="0" w:space="0" w:color="auto"/>
        <w:left w:val="none" w:sz="0" w:space="0" w:color="auto"/>
        <w:bottom w:val="none" w:sz="0" w:space="0" w:color="auto"/>
        <w:right w:val="none" w:sz="0" w:space="0" w:color="auto"/>
      </w:divBdr>
    </w:div>
    <w:div w:id="1496415354">
      <w:bodyDiv w:val="1"/>
      <w:marLeft w:val="0"/>
      <w:marRight w:val="0"/>
      <w:marTop w:val="0"/>
      <w:marBottom w:val="0"/>
      <w:divBdr>
        <w:top w:val="none" w:sz="0" w:space="0" w:color="auto"/>
        <w:left w:val="none" w:sz="0" w:space="0" w:color="auto"/>
        <w:bottom w:val="none" w:sz="0" w:space="0" w:color="auto"/>
        <w:right w:val="none" w:sz="0" w:space="0" w:color="auto"/>
      </w:divBdr>
    </w:div>
    <w:div w:id="1546020201">
      <w:bodyDiv w:val="1"/>
      <w:marLeft w:val="0"/>
      <w:marRight w:val="0"/>
      <w:marTop w:val="0"/>
      <w:marBottom w:val="0"/>
      <w:divBdr>
        <w:top w:val="none" w:sz="0" w:space="0" w:color="auto"/>
        <w:left w:val="none" w:sz="0" w:space="0" w:color="auto"/>
        <w:bottom w:val="none" w:sz="0" w:space="0" w:color="auto"/>
        <w:right w:val="none" w:sz="0" w:space="0" w:color="auto"/>
      </w:divBdr>
    </w:div>
    <w:div w:id="1735465182">
      <w:bodyDiv w:val="1"/>
      <w:marLeft w:val="0"/>
      <w:marRight w:val="0"/>
      <w:marTop w:val="0"/>
      <w:marBottom w:val="0"/>
      <w:divBdr>
        <w:top w:val="none" w:sz="0" w:space="0" w:color="auto"/>
        <w:left w:val="none" w:sz="0" w:space="0" w:color="auto"/>
        <w:bottom w:val="none" w:sz="0" w:space="0" w:color="auto"/>
        <w:right w:val="none" w:sz="0" w:space="0" w:color="auto"/>
      </w:divBdr>
    </w:div>
    <w:div w:id="1803501649">
      <w:bodyDiv w:val="1"/>
      <w:marLeft w:val="0"/>
      <w:marRight w:val="0"/>
      <w:marTop w:val="0"/>
      <w:marBottom w:val="0"/>
      <w:divBdr>
        <w:top w:val="none" w:sz="0" w:space="0" w:color="auto"/>
        <w:left w:val="none" w:sz="0" w:space="0" w:color="auto"/>
        <w:bottom w:val="none" w:sz="0" w:space="0" w:color="auto"/>
        <w:right w:val="none" w:sz="0" w:space="0" w:color="auto"/>
      </w:divBdr>
    </w:div>
    <w:div w:id="20376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ordner\Dokumente\1_HFU\HFU_5_Projektstudium\Physikalische-Simulation-starrer-K&#246;rper.dotx" TargetMode="External"/></Relationships>
</file>

<file path=word/theme/theme1.xml><?xml version="1.0" encoding="utf-8"?>
<a:theme xmlns:a="http://schemas.openxmlformats.org/drawingml/2006/main" name="Larissa">
  <a:themeElements>
    <a:clrScheme name="Benutzerdefiniert 1">
      <a:dk1>
        <a:sysClr val="windowText" lastClr="000000"/>
      </a:dk1>
      <a:lt1>
        <a:sysClr val="window" lastClr="FFFFFF"/>
      </a:lt1>
      <a:dk2>
        <a:srgbClr val="00000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ED72CF4-49D7-43D8-AF21-9BFE40DF3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Physikalische-Simulation-starrer-Körper.dotx</Template>
  <TotalTime>0</TotalTime>
  <Pages>3</Pages>
  <Words>292</Words>
  <Characters>1840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Lukas Brausch</cp:lastModifiedBy>
  <cp:revision>2</cp:revision>
  <cp:lastPrinted>2012-08-03T12:50:00Z</cp:lastPrinted>
  <dcterms:created xsi:type="dcterms:W3CDTF">2021-02-13T18:31:00Z</dcterms:created>
  <dcterms:modified xsi:type="dcterms:W3CDTF">2021-02-13T18:31:00Z</dcterms:modified>
</cp:coreProperties>
</file>